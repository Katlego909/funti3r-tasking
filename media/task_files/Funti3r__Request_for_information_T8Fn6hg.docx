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5476B" w14:textId="77777777" w:rsidR="00A62C9D" w:rsidRDefault="00000000">
      <w:pPr>
        <w:rPr>
          <w:b/>
          <w:bCs/>
          <w:u w:val="single"/>
        </w:rPr>
      </w:pPr>
      <w:r>
        <w:rPr>
          <w:b/>
          <w:bCs/>
          <w:u w:val="single"/>
        </w:rPr>
        <w:t>Request for information</w:t>
      </w:r>
    </w:p>
    <w:p w14:paraId="72A1B0DB" w14:textId="77777777" w:rsidR="00A62C9D" w:rsidRDefault="00000000">
      <w:pPr>
        <w:pStyle w:val="ListParagraph"/>
        <w:numPr>
          <w:ilvl w:val="0"/>
          <w:numId w:val="1"/>
        </w:numPr>
      </w:pPr>
      <w:r>
        <w:t>Your application requires R4.8m. Part of it is for development costs (R1.6m). Can you kindly expand on what this entails exactly? Providing related milestones, time frames etc (where applicable) can be of great assistance. This part assists us in assessing the product’s stage of development also.</w:t>
      </w:r>
    </w:p>
    <w:p w14:paraId="400AAB5C" w14:textId="77777777" w:rsidR="00A62C9D" w:rsidRDefault="00000000">
      <w:pPr>
        <w:ind w:left="720"/>
      </w:pPr>
      <w:r>
        <w:t>Specify assets to be acquired, and their purpose.</w:t>
      </w:r>
    </w:p>
    <w:p w14:paraId="553CCAEC" w14:textId="77777777" w:rsidR="009C302D" w:rsidRDefault="009C302D">
      <w:pPr>
        <w:ind w:left="720"/>
      </w:pPr>
    </w:p>
    <w:p w14:paraId="15EB0C1E" w14:textId="518472CF" w:rsidR="009C302D" w:rsidRPr="009C302D" w:rsidRDefault="009C302D" w:rsidP="009C302D">
      <w:pPr>
        <w:ind w:left="720"/>
        <w:jc w:val="center"/>
        <w:rPr>
          <w:b/>
          <w:bCs/>
        </w:rPr>
      </w:pPr>
      <w:r w:rsidRPr="009C302D">
        <w:rPr>
          <w:b/>
          <w:bCs/>
        </w:rPr>
        <w:t>Answer:</w:t>
      </w:r>
    </w:p>
    <w:p w14:paraId="77FBD438" w14:textId="77777777" w:rsidR="009C302D" w:rsidRDefault="009C302D" w:rsidP="009C302D"/>
    <w:p w14:paraId="74F55C41" w14:textId="766EF998" w:rsidR="009C302D" w:rsidRPr="009C302D" w:rsidRDefault="009C302D" w:rsidP="009C302D">
      <w:pPr>
        <w:ind w:left="720"/>
      </w:pPr>
      <w:r>
        <w:t>T</w:t>
      </w:r>
      <w:r w:rsidRPr="009C302D">
        <w:t>he allocated R1,600,000 will be spent over the next 12-18 months for MVP development:</w:t>
      </w:r>
    </w:p>
    <w:p w14:paraId="03E12C38" w14:textId="77777777" w:rsidR="009C302D" w:rsidRPr="009C302D" w:rsidRDefault="009C302D" w:rsidP="009C302D">
      <w:pPr>
        <w:numPr>
          <w:ilvl w:val="0"/>
          <w:numId w:val="19"/>
        </w:numPr>
      </w:pPr>
      <w:r w:rsidRPr="009C302D">
        <w:rPr>
          <w:b/>
          <w:bCs/>
        </w:rPr>
        <w:t>Software Development Integrations - R500,000:</w:t>
      </w:r>
    </w:p>
    <w:p w14:paraId="706A0488" w14:textId="77777777" w:rsidR="009C302D" w:rsidRPr="009C302D" w:rsidRDefault="009C302D" w:rsidP="009C302D">
      <w:pPr>
        <w:numPr>
          <w:ilvl w:val="1"/>
          <w:numId w:val="19"/>
        </w:numPr>
      </w:pPr>
      <w:r w:rsidRPr="009C302D">
        <w:t>Backend Development: Hiring developers and covering their salaries for coding backend functionalities, database management, and server-side logic.</w:t>
      </w:r>
    </w:p>
    <w:p w14:paraId="2E3CCB58" w14:textId="77777777" w:rsidR="009C302D" w:rsidRPr="009C302D" w:rsidRDefault="009C302D" w:rsidP="009C302D">
      <w:pPr>
        <w:numPr>
          <w:ilvl w:val="1"/>
          <w:numId w:val="19"/>
        </w:numPr>
      </w:pPr>
      <w:r w:rsidRPr="009C302D">
        <w:t>Frontend Development: Expenses related to developing and refining the user interface, ensuring a seamless and intuitive user experience.</w:t>
      </w:r>
    </w:p>
    <w:p w14:paraId="6D51C535" w14:textId="77777777" w:rsidR="009C302D" w:rsidRPr="009C302D" w:rsidRDefault="009C302D" w:rsidP="009C302D">
      <w:pPr>
        <w:numPr>
          <w:ilvl w:val="1"/>
          <w:numId w:val="19"/>
        </w:numPr>
      </w:pPr>
      <w:r w:rsidRPr="009C302D">
        <w:t>API Integration: Costs associated with integrating third-party APIs or building custom APIs for enhanced functionality.</w:t>
      </w:r>
    </w:p>
    <w:p w14:paraId="75078513" w14:textId="77777777" w:rsidR="009C302D" w:rsidRPr="009C302D" w:rsidRDefault="009C302D" w:rsidP="009C302D">
      <w:pPr>
        <w:numPr>
          <w:ilvl w:val="0"/>
          <w:numId w:val="19"/>
        </w:numPr>
      </w:pPr>
      <w:r w:rsidRPr="009C302D">
        <w:rPr>
          <w:b/>
          <w:bCs/>
        </w:rPr>
        <w:t>Platform Testing &amp; Quality Assurance - R250,000:</w:t>
      </w:r>
    </w:p>
    <w:p w14:paraId="3C892FCD" w14:textId="77777777" w:rsidR="009C302D" w:rsidRPr="009C302D" w:rsidRDefault="009C302D" w:rsidP="009C302D">
      <w:pPr>
        <w:numPr>
          <w:ilvl w:val="1"/>
          <w:numId w:val="19"/>
        </w:numPr>
      </w:pPr>
      <w:r w:rsidRPr="009C302D">
        <w:t>Quality Assurance Team: Funding dedicated QA professionals for thorough testing of the platform to identify and address bugs, ensuring a robust MVP.</w:t>
      </w:r>
    </w:p>
    <w:p w14:paraId="75FB95B9" w14:textId="77777777" w:rsidR="009C302D" w:rsidRPr="009C302D" w:rsidRDefault="009C302D" w:rsidP="009C302D">
      <w:pPr>
        <w:numPr>
          <w:ilvl w:val="1"/>
          <w:numId w:val="19"/>
        </w:numPr>
      </w:pPr>
      <w:r w:rsidRPr="009C302D">
        <w:t>Testing Tools: Budget for utilizing testing tools and software that facilitate efficient and comprehensive testing processes.</w:t>
      </w:r>
    </w:p>
    <w:p w14:paraId="4FABDAA2" w14:textId="77777777" w:rsidR="009C302D" w:rsidRPr="009C302D" w:rsidRDefault="009C302D" w:rsidP="009C302D">
      <w:pPr>
        <w:numPr>
          <w:ilvl w:val="0"/>
          <w:numId w:val="19"/>
        </w:numPr>
      </w:pPr>
      <w:r w:rsidRPr="009C302D">
        <w:rPr>
          <w:b/>
          <w:bCs/>
        </w:rPr>
        <w:t>Licensing for Necessary Software Tools - R100,000:</w:t>
      </w:r>
    </w:p>
    <w:p w14:paraId="0EEF5F95" w14:textId="77777777" w:rsidR="009C302D" w:rsidRPr="009C302D" w:rsidRDefault="009C302D" w:rsidP="009C302D">
      <w:pPr>
        <w:numPr>
          <w:ilvl w:val="1"/>
          <w:numId w:val="19"/>
        </w:numPr>
      </w:pPr>
      <w:r w:rsidRPr="009C302D">
        <w:t>Procurement of licenses for essential software tools required for development, project management, collaboration, and other operational needs.</w:t>
      </w:r>
    </w:p>
    <w:p w14:paraId="10328BBB" w14:textId="77777777" w:rsidR="009C302D" w:rsidRPr="009C302D" w:rsidRDefault="009C302D" w:rsidP="009C302D">
      <w:pPr>
        <w:numPr>
          <w:ilvl w:val="0"/>
          <w:numId w:val="19"/>
        </w:numPr>
      </w:pPr>
      <w:r w:rsidRPr="009C302D">
        <w:rPr>
          <w:b/>
          <w:bCs/>
        </w:rPr>
        <w:t>User Experience (UX) and User Interface (UI) - R300,000:</w:t>
      </w:r>
    </w:p>
    <w:p w14:paraId="7E274C09" w14:textId="77777777" w:rsidR="009C302D" w:rsidRPr="009C302D" w:rsidRDefault="009C302D" w:rsidP="009C302D">
      <w:pPr>
        <w:numPr>
          <w:ilvl w:val="1"/>
          <w:numId w:val="19"/>
        </w:numPr>
      </w:pPr>
      <w:r w:rsidRPr="009C302D">
        <w:t>UX/UI Designers: Hiring or allocating resources for UX/UI designers to create an engaging and user-friendly interface.</w:t>
      </w:r>
    </w:p>
    <w:p w14:paraId="449D03EF" w14:textId="77777777" w:rsidR="009C302D" w:rsidRPr="009C302D" w:rsidRDefault="009C302D" w:rsidP="009C302D">
      <w:pPr>
        <w:numPr>
          <w:ilvl w:val="1"/>
          <w:numId w:val="19"/>
        </w:numPr>
      </w:pPr>
      <w:r w:rsidRPr="009C302D">
        <w:t>Design Software: Costs associated with using design software and tools for prototyping and refining the platform's visual elements.</w:t>
      </w:r>
    </w:p>
    <w:p w14:paraId="56ACBBAB" w14:textId="77777777" w:rsidR="009C302D" w:rsidRPr="009C302D" w:rsidRDefault="009C302D" w:rsidP="009C302D">
      <w:pPr>
        <w:numPr>
          <w:ilvl w:val="0"/>
          <w:numId w:val="19"/>
        </w:numPr>
      </w:pPr>
      <w:r w:rsidRPr="009C302D">
        <w:rPr>
          <w:b/>
          <w:bCs/>
        </w:rPr>
        <w:t>Technology Equipment - R200,000:</w:t>
      </w:r>
    </w:p>
    <w:p w14:paraId="3BA872C7" w14:textId="77777777" w:rsidR="009C302D" w:rsidRPr="009C302D" w:rsidRDefault="009C302D" w:rsidP="009C302D">
      <w:pPr>
        <w:numPr>
          <w:ilvl w:val="1"/>
          <w:numId w:val="19"/>
        </w:numPr>
      </w:pPr>
      <w:r w:rsidRPr="009C302D">
        <w:t>Laptops and Devices: Purchasing new laptops and company cell phones for the development team, ensuring they have the necessary tools for efficient work.</w:t>
      </w:r>
    </w:p>
    <w:p w14:paraId="48480619" w14:textId="77777777" w:rsidR="009C302D" w:rsidRPr="009C302D" w:rsidRDefault="009C302D" w:rsidP="009C302D">
      <w:pPr>
        <w:numPr>
          <w:ilvl w:val="0"/>
          <w:numId w:val="19"/>
        </w:numPr>
      </w:pPr>
      <w:r w:rsidRPr="009C302D">
        <w:rPr>
          <w:b/>
          <w:bCs/>
        </w:rPr>
        <w:t>Office Expenses - R250,000:</w:t>
      </w:r>
    </w:p>
    <w:p w14:paraId="0E1EC3B4" w14:textId="77777777" w:rsidR="009C302D" w:rsidRPr="009C302D" w:rsidRDefault="009C302D" w:rsidP="009C302D">
      <w:pPr>
        <w:numPr>
          <w:ilvl w:val="1"/>
          <w:numId w:val="19"/>
        </w:numPr>
      </w:pPr>
      <w:r w:rsidRPr="009C302D">
        <w:t>Office Rent or Co-working Space: If applicable, covering rental expenses for office space or co-working facilities.</w:t>
      </w:r>
    </w:p>
    <w:p w14:paraId="4D4682F7" w14:textId="77777777" w:rsidR="009C302D" w:rsidRPr="009C302D" w:rsidRDefault="009C302D" w:rsidP="009C302D">
      <w:pPr>
        <w:numPr>
          <w:ilvl w:val="1"/>
          <w:numId w:val="19"/>
        </w:numPr>
      </w:pPr>
      <w:r w:rsidRPr="009C302D">
        <w:lastRenderedPageBreak/>
        <w:t>Utilities and Bills: Budgeting for utilities such as electricity, water, and internet services.</w:t>
      </w:r>
    </w:p>
    <w:p w14:paraId="251B2EE0" w14:textId="77777777" w:rsidR="009C302D" w:rsidRPr="009C302D" w:rsidRDefault="009C302D" w:rsidP="009C302D">
      <w:pPr>
        <w:numPr>
          <w:ilvl w:val="1"/>
          <w:numId w:val="19"/>
        </w:numPr>
      </w:pPr>
      <w:r w:rsidRPr="009C302D">
        <w:t>Office Supplies: Allocating funds for office supplies like stationery, furniture, and other essentials.</w:t>
      </w:r>
    </w:p>
    <w:p w14:paraId="1EE2057E" w14:textId="77777777" w:rsidR="009C302D" w:rsidRPr="009C302D" w:rsidRDefault="009C302D" w:rsidP="009C302D">
      <w:pPr>
        <w:numPr>
          <w:ilvl w:val="1"/>
          <w:numId w:val="19"/>
        </w:numPr>
      </w:pPr>
      <w:r w:rsidRPr="009C302D">
        <w:t>Miscellaneous Expenses: Setting aside funds for unforeseen or miscellaneous expenses that may arise during the development phase.</w:t>
      </w:r>
    </w:p>
    <w:p w14:paraId="300940B8" w14:textId="77777777" w:rsidR="009C302D" w:rsidRDefault="009C302D" w:rsidP="009C302D"/>
    <w:p w14:paraId="745CAE2D" w14:textId="77777777" w:rsidR="00A62C9D" w:rsidRDefault="00A62C9D">
      <w:pPr>
        <w:pStyle w:val="ListParagraph"/>
      </w:pPr>
    </w:p>
    <w:p w14:paraId="2292F8AC" w14:textId="4F603242" w:rsidR="00A62C9D" w:rsidRDefault="00000000">
      <w:pPr>
        <w:pStyle w:val="ListParagraph"/>
        <w:numPr>
          <w:ilvl w:val="0"/>
          <w:numId w:val="1"/>
        </w:numPr>
      </w:pPr>
      <w:r>
        <w:t>Can we have historical financial information, thus, financial statements, latest management accounts?</w:t>
      </w:r>
      <w:r w:rsidR="00145FD9">
        <w:t xml:space="preserve"> </w:t>
      </w:r>
    </w:p>
    <w:p w14:paraId="7927607F" w14:textId="77777777" w:rsidR="00145FD9" w:rsidRDefault="00145FD9" w:rsidP="00145FD9">
      <w:pPr>
        <w:pStyle w:val="ListParagraph"/>
      </w:pPr>
    </w:p>
    <w:p w14:paraId="0A5230F0" w14:textId="79801C3D" w:rsidR="00145FD9" w:rsidRPr="00145FD9" w:rsidRDefault="00145FD9" w:rsidP="00145FD9">
      <w:pPr>
        <w:pStyle w:val="ListParagraph"/>
        <w:jc w:val="center"/>
        <w:rPr>
          <w:b/>
          <w:bCs/>
        </w:rPr>
      </w:pPr>
      <w:r w:rsidRPr="00145FD9">
        <w:rPr>
          <w:b/>
          <w:bCs/>
        </w:rPr>
        <w:t>Answer:</w:t>
      </w:r>
    </w:p>
    <w:p w14:paraId="17362EC3" w14:textId="77777777" w:rsidR="00145FD9" w:rsidRDefault="00145FD9" w:rsidP="00145FD9">
      <w:pPr>
        <w:pStyle w:val="ListParagraph"/>
      </w:pPr>
    </w:p>
    <w:p w14:paraId="406E117B" w14:textId="2863C5D3" w:rsidR="00145FD9" w:rsidRPr="00145FD9" w:rsidRDefault="00145FD9" w:rsidP="00145FD9">
      <w:pPr>
        <w:pStyle w:val="ListParagraph"/>
        <w:numPr>
          <w:ilvl w:val="3"/>
          <w:numId w:val="1"/>
        </w:numPr>
        <w:rPr>
          <w:b/>
          <w:bCs/>
        </w:rPr>
      </w:pPr>
      <w:r w:rsidRPr="00145FD9">
        <w:rPr>
          <w:b/>
          <w:bCs/>
        </w:rPr>
        <w:t xml:space="preserve">Management accounts: Attached </w:t>
      </w:r>
    </w:p>
    <w:p w14:paraId="6DAD1AA4" w14:textId="1D35804B" w:rsidR="00145FD9" w:rsidRDefault="00145FD9" w:rsidP="00145FD9">
      <w:pPr>
        <w:pStyle w:val="ListParagraph"/>
        <w:numPr>
          <w:ilvl w:val="3"/>
          <w:numId w:val="1"/>
        </w:numPr>
      </w:pPr>
      <w:r w:rsidRPr="00145FD9">
        <w:rPr>
          <w:b/>
          <w:bCs/>
        </w:rPr>
        <w:t xml:space="preserve">Financial (bank) statements: Attached </w:t>
      </w:r>
    </w:p>
    <w:p w14:paraId="7B5AAFEE" w14:textId="77777777" w:rsidR="00A62C9D" w:rsidRDefault="00A62C9D">
      <w:pPr>
        <w:pStyle w:val="ListParagraph"/>
      </w:pPr>
    </w:p>
    <w:p w14:paraId="611C284F" w14:textId="77777777" w:rsidR="00A62C9D" w:rsidRDefault="00000000">
      <w:pPr>
        <w:pStyle w:val="ListParagraph"/>
        <w:numPr>
          <w:ilvl w:val="0"/>
          <w:numId w:val="1"/>
        </w:numPr>
      </w:pPr>
      <w:r>
        <w:t>Provide financial projections for the coming 5 years (excel format).</w:t>
      </w:r>
    </w:p>
    <w:p w14:paraId="1F98D913" w14:textId="77777777" w:rsidR="001147B4" w:rsidRDefault="001147B4" w:rsidP="001147B4">
      <w:pPr>
        <w:pStyle w:val="ListParagraph"/>
      </w:pPr>
    </w:p>
    <w:p w14:paraId="4FA6368B" w14:textId="27913B67" w:rsidR="001147B4" w:rsidRPr="001147B4" w:rsidRDefault="001147B4" w:rsidP="001147B4">
      <w:pPr>
        <w:pStyle w:val="ListParagraph"/>
        <w:jc w:val="center"/>
        <w:rPr>
          <w:b/>
          <w:bCs/>
        </w:rPr>
      </w:pPr>
      <w:r w:rsidRPr="001147B4">
        <w:rPr>
          <w:b/>
          <w:bCs/>
        </w:rPr>
        <w:t>Answer:</w:t>
      </w:r>
    </w:p>
    <w:p w14:paraId="3F535C6E" w14:textId="77777777" w:rsidR="001147B4" w:rsidRDefault="001147B4" w:rsidP="001147B4">
      <w:pPr>
        <w:pStyle w:val="ListParagraph"/>
      </w:pPr>
    </w:p>
    <w:p w14:paraId="386E9486" w14:textId="00390C15" w:rsidR="001147B4" w:rsidRPr="001147B4" w:rsidRDefault="001147B4" w:rsidP="001147B4">
      <w:pPr>
        <w:pStyle w:val="ListParagraph"/>
        <w:rPr>
          <w:b/>
          <w:bCs/>
        </w:rPr>
      </w:pPr>
      <w:r w:rsidRPr="001147B4">
        <w:rPr>
          <w:b/>
          <w:bCs/>
        </w:rPr>
        <w:t>Attached</w:t>
      </w:r>
    </w:p>
    <w:p w14:paraId="10433971" w14:textId="77777777" w:rsidR="00A62C9D" w:rsidRDefault="00A62C9D">
      <w:pPr>
        <w:pStyle w:val="ListParagraph"/>
      </w:pPr>
    </w:p>
    <w:p w14:paraId="7DFF5640" w14:textId="77777777" w:rsidR="00A62C9D" w:rsidRDefault="00000000">
      <w:pPr>
        <w:pStyle w:val="ListParagraph"/>
        <w:numPr>
          <w:ilvl w:val="0"/>
          <w:numId w:val="1"/>
        </w:numPr>
      </w:pPr>
      <w:r>
        <w:t xml:space="preserve">The key problems / market needs identified are as below. </w:t>
      </w:r>
    </w:p>
    <w:p w14:paraId="479CC9EA" w14:textId="77777777" w:rsidR="00A62C9D" w:rsidRDefault="00A62C9D">
      <w:pPr>
        <w:pStyle w:val="ListParagraph"/>
      </w:pPr>
    </w:p>
    <w:p w14:paraId="64FAE8CD" w14:textId="77777777" w:rsidR="00A62C9D" w:rsidRDefault="00000000">
      <w:pPr>
        <w:pStyle w:val="ListParagraph"/>
        <w:numPr>
          <w:ilvl w:val="0"/>
          <w:numId w:val="2"/>
        </w:numPr>
      </w:pPr>
      <w:bookmarkStart w:id="0" w:name="_Hlk152167558"/>
      <w:r>
        <w:t>efficient task allocation</w:t>
      </w:r>
    </w:p>
    <w:p w14:paraId="08C1F5AA" w14:textId="77777777" w:rsidR="00A62C9D" w:rsidRDefault="00000000">
      <w:pPr>
        <w:pStyle w:val="ListParagraph"/>
        <w:numPr>
          <w:ilvl w:val="0"/>
          <w:numId w:val="2"/>
        </w:numPr>
      </w:pPr>
      <w:r>
        <w:t>quality and skill</w:t>
      </w:r>
    </w:p>
    <w:p w14:paraId="13FA3189" w14:textId="77777777" w:rsidR="00A62C9D" w:rsidRDefault="00000000">
      <w:pPr>
        <w:pStyle w:val="ListParagraph"/>
        <w:numPr>
          <w:ilvl w:val="0"/>
          <w:numId w:val="3"/>
        </w:numPr>
      </w:pPr>
      <w:r>
        <w:t>cost / affordability</w:t>
      </w:r>
      <w:bookmarkEnd w:id="0"/>
      <w:r>
        <w:t>.</w:t>
      </w:r>
    </w:p>
    <w:p w14:paraId="004AFFC8" w14:textId="77777777" w:rsidR="00A62C9D" w:rsidRDefault="00A62C9D">
      <w:pPr>
        <w:pStyle w:val="ListParagraph"/>
      </w:pPr>
    </w:p>
    <w:p w14:paraId="5843592C" w14:textId="77777777" w:rsidR="00A62C9D" w:rsidRDefault="00000000">
      <w:pPr>
        <w:pStyle w:val="ListParagraph"/>
      </w:pPr>
      <w:r>
        <w:t>Can you please describe how your solution addresses each? Mention the actual features in the platform where applicable. You also mention that your value proposition is data enrichment services and tools…please provide detail on how it links to the problem.</w:t>
      </w:r>
    </w:p>
    <w:p w14:paraId="70D4DE6E" w14:textId="77777777" w:rsidR="00C01838" w:rsidRDefault="00C01838">
      <w:pPr>
        <w:pStyle w:val="ListParagraph"/>
      </w:pPr>
    </w:p>
    <w:p w14:paraId="578A1D5E" w14:textId="3D46510D" w:rsidR="009D6EDC" w:rsidRPr="009D6EDC" w:rsidRDefault="009D6EDC" w:rsidP="009D6EDC">
      <w:pPr>
        <w:pStyle w:val="ListParagraph"/>
        <w:jc w:val="center"/>
        <w:rPr>
          <w:b/>
          <w:bCs/>
        </w:rPr>
      </w:pPr>
      <w:r w:rsidRPr="009D6EDC">
        <w:rPr>
          <w:b/>
          <w:bCs/>
        </w:rPr>
        <w:t>Answer:</w:t>
      </w:r>
    </w:p>
    <w:p w14:paraId="1B0DC177" w14:textId="1EE639F1" w:rsidR="00C01838" w:rsidRPr="00C01838" w:rsidRDefault="00C01838" w:rsidP="00C01838">
      <w:pPr>
        <w:pStyle w:val="ListParagraph"/>
      </w:pPr>
    </w:p>
    <w:p w14:paraId="79C3C420" w14:textId="77777777" w:rsidR="00C01838" w:rsidRPr="00C01838" w:rsidRDefault="00C01838" w:rsidP="00C01838">
      <w:pPr>
        <w:pStyle w:val="ListParagraph"/>
      </w:pPr>
      <w:r w:rsidRPr="00C01838">
        <w:rPr>
          <w:b/>
          <w:bCs/>
        </w:rPr>
        <w:t>1. Efficient Task Allocation:</w:t>
      </w:r>
    </w:p>
    <w:p w14:paraId="6647EDEB" w14:textId="77777777" w:rsidR="00C01838" w:rsidRPr="00C01838" w:rsidRDefault="00C01838" w:rsidP="00C01838">
      <w:pPr>
        <w:ind w:left="360"/>
      </w:pPr>
      <w:r w:rsidRPr="00C01838">
        <w:rPr>
          <w:b/>
          <w:bCs/>
        </w:rPr>
        <w:t>Solution:</w:t>
      </w:r>
      <w:r w:rsidRPr="00C01838">
        <w:t xml:space="preserve"> Funti3r addresses efficient task allocation through its micro-tasking platform. Features such as intelligent task routing use AI algorithms to match tasks with the most suitable agents based on their skills, expertise, and historical performance.</w:t>
      </w:r>
    </w:p>
    <w:p w14:paraId="707F3898" w14:textId="77777777" w:rsidR="00C01838" w:rsidRPr="00C01838" w:rsidRDefault="00C01838" w:rsidP="00C01838">
      <w:pPr>
        <w:ind w:left="360"/>
      </w:pPr>
      <w:r w:rsidRPr="00C01838">
        <w:rPr>
          <w:b/>
          <w:bCs/>
        </w:rPr>
        <w:t>Platform Features:</w:t>
      </w:r>
      <w:r w:rsidRPr="00C01838">
        <w:t xml:space="preserve"> Intelligent Task Routing, Skill-Based Matching, Historical Performance Analytics.</w:t>
      </w:r>
    </w:p>
    <w:p w14:paraId="5BAB1275" w14:textId="77777777" w:rsidR="00C01838" w:rsidRPr="00C01838" w:rsidRDefault="00C01838" w:rsidP="00C01838">
      <w:pPr>
        <w:pStyle w:val="ListParagraph"/>
      </w:pPr>
      <w:r w:rsidRPr="00C01838">
        <w:rPr>
          <w:b/>
          <w:bCs/>
        </w:rPr>
        <w:t>2. Quality and Skill:</w:t>
      </w:r>
    </w:p>
    <w:p w14:paraId="4CEFFA6E" w14:textId="77777777" w:rsidR="00C01838" w:rsidRPr="00C01838" w:rsidRDefault="00C01838" w:rsidP="00C01838">
      <w:pPr>
        <w:ind w:left="360"/>
      </w:pPr>
      <w:r w:rsidRPr="00C01838">
        <w:rPr>
          <w:b/>
          <w:bCs/>
        </w:rPr>
        <w:t>Solution:</w:t>
      </w:r>
      <w:r w:rsidRPr="00C01838">
        <w:t xml:space="preserve"> Funti3r ensures quality and skill by implementing a rigorous onboarding process for agents, verifying their expertise through micro-certifications, and using AI-based task evaluation mechanisms.</w:t>
      </w:r>
    </w:p>
    <w:p w14:paraId="2D672554" w14:textId="77777777" w:rsidR="00C01838" w:rsidRPr="00C01838" w:rsidRDefault="00C01838" w:rsidP="00C01838">
      <w:pPr>
        <w:ind w:left="360"/>
      </w:pPr>
      <w:r w:rsidRPr="00C01838">
        <w:rPr>
          <w:b/>
          <w:bCs/>
        </w:rPr>
        <w:lastRenderedPageBreak/>
        <w:t>Platform Features:</w:t>
      </w:r>
      <w:r w:rsidRPr="00C01838">
        <w:t xml:space="preserve"> Micro-Certifications, Skill Verification, AI-Based Task Evaluation.</w:t>
      </w:r>
    </w:p>
    <w:p w14:paraId="690FD969" w14:textId="77777777" w:rsidR="00C01838" w:rsidRPr="00C01838" w:rsidRDefault="00C01838" w:rsidP="00C01838">
      <w:pPr>
        <w:pStyle w:val="ListParagraph"/>
      </w:pPr>
      <w:r w:rsidRPr="00C01838">
        <w:rPr>
          <w:b/>
          <w:bCs/>
        </w:rPr>
        <w:t>3. Cost/Affordability:</w:t>
      </w:r>
    </w:p>
    <w:p w14:paraId="20147F71" w14:textId="77777777" w:rsidR="00C01838" w:rsidRPr="00C01838" w:rsidRDefault="00C01838" w:rsidP="00C01838">
      <w:pPr>
        <w:ind w:left="360"/>
      </w:pPr>
      <w:r w:rsidRPr="00C01838">
        <w:rPr>
          <w:b/>
          <w:bCs/>
        </w:rPr>
        <w:t>Solution:</w:t>
      </w:r>
      <w:r w:rsidRPr="00C01838">
        <w:t xml:space="preserve"> Funti3r offers a cost-effective solution by leveraging a distributed workforce, allowing businesses to delegate tasks without the overhead of full-time hires. The micro-tasking model ensures that businesses pay only for completed, satisfactory work.</w:t>
      </w:r>
    </w:p>
    <w:p w14:paraId="4D69D3EA" w14:textId="77777777" w:rsidR="00C01838" w:rsidRPr="00C01838" w:rsidRDefault="00C01838" w:rsidP="00C01838">
      <w:pPr>
        <w:ind w:left="360"/>
      </w:pPr>
      <w:r w:rsidRPr="00C01838">
        <w:rPr>
          <w:b/>
          <w:bCs/>
        </w:rPr>
        <w:t>Platform Features:</w:t>
      </w:r>
      <w:r w:rsidRPr="00C01838">
        <w:t xml:space="preserve"> Flexible Pricing Models, Pay-per-Task, Cost-Effective Delegation.</w:t>
      </w:r>
    </w:p>
    <w:p w14:paraId="6FF384E2" w14:textId="77777777" w:rsidR="00C01838" w:rsidRPr="00C01838" w:rsidRDefault="00C01838" w:rsidP="00C01838">
      <w:pPr>
        <w:pStyle w:val="ListParagraph"/>
      </w:pPr>
      <w:r w:rsidRPr="00C01838">
        <w:rPr>
          <w:i/>
          <w:iCs/>
        </w:rPr>
        <w:t>Value Proposition: Data Enrichment Services and Tools:</w:t>
      </w:r>
    </w:p>
    <w:p w14:paraId="6C3DB9E0" w14:textId="77777777" w:rsidR="00C01838" w:rsidRPr="00C01838" w:rsidRDefault="00C01838" w:rsidP="00C01838">
      <w:pPr>
        <w:pStyle w:val="ListParagraph"/>
        <w:numPr>
          <w:ilvl w:val="0"/>
          <w:numId w:val="8"/>
        </w:numPr>
      </w:pPr>
      <w:r w:rsidRPr="00C01838">
        <w:rPr>
          <w:b/>
          <w:bCs/>
        </w:rPr>
        <w:t>Link to the Problem:</w:t>
      </w:r>
      <w:r w:rsidRPr="00C01838">
        <w:t xml:space="preserve"> Funti3r's data enrichment services address the need for accurate and enriched data. Agents on the platform contribute to data verification, validation, and enhancement tasks, ensuring businesses receive high-quality, reliable data.</w:t>
      </w:r>
    </w:p>
    <w:p w14:paraId="1710B63F" w14:textId="77777777" w:rsidR="00C01838" w:rsidRPr="00C01838" w:rsidRDefault="00C01838" w:rsidP="00C01838">
      <w:pPr>
        <w:pStyle w:val="ListParagraph"/>
        <w:numPr>
          <w:ilvl w:val="0"/>
          <w:numId w:val="8"/>
        </w:numPr>
      </w:pPr>
      <w:r w:rsidRPr="00C01838">
        <w:rPr>
          <w:b/>
          <w:bCs/>
        </w:rPr>
        <w:t>Platform Features:</w:t>
      </w:r>
      <w:r w:rsidRPr="00C01838">
        <w:t xml:space="preserve"> Data Verification Tasks, Data Validation Tasks, Enrichment Algorithms</w:t>
      </w:r>
    </w:p>
    <w:p w14:paraId="33C6D333" w14:textId="77777777" w:rsidR="00C01838" w:rsidRDefault="00C01838">
      <w:pPr>
        <w:pStyle w:val="ListParagraph"/>
      </w:pPr>
    </w:p>
    <w:p w14:paraId="2AC0CBB2" w14:textId="77777777" w:rsidR="00A62C9D" w:rsidRDefault="00A62C9D">
      <w:pPr>
        <w:pStyle w:val="ListParagraph"/>
      </w:pPr>
    </w:p>
    <w:p w14:paraId="3B3DF6D5" w14:textId="4780BCDF" w:rsidR="00C01838" w:rsidRDefault="00000000" w:rsidP="00C01838">
      <w:pPr>
        <w:pStyle w:val="ListParagraph"/>
        <w:numPr>
          <w:ilvl w:val="0"/>
          <w:numId w:val="1"/>
        </w:numPr>
      </w:pPr>
      <w:r>
        <w:t xml:space="preserve">System process- Which parties interact on the system? can you provide detail on the responsibilities of each? From this, we also intend to pick up unique features in your system. </w:t>
      </w:r>
    </w:p>
    <w:p w14:paraId="46916E91" w14:textId="77777777" w:rsidR="009D6EDC" w:rsidRDefault="009D6EDC" w:rsidP="009D6EDC">
      <w:pPr>
        <w:pStyle w:val="ListParagraph"/>
      </w:pPr>
    </w:p>
    <w:p w14:paraId="7080E1F6" w14:textId="3DA65DAD" w:rsidR="009D6EDC" w:rsidRPr="009D6EDC" w:rsidRDefault="009D6EDC" w:rsidP="009D6EDC">
      <w:pPr>
        <w:pStyle w:val="ListParagraph"/>
        <w:jc w:val="center"/>
        <w:rPr>
          <w:b/>
          <w:bCs/>
        </w:rPr>
      </w:pPr>
      <w:r w:rsidRPr="009D6EDC">
        <w:rPr>
          <w:b/>
          <w:bCs/>
        </w:rPr>
        <w:t>Answer:</w:t>
      </w:r>
    </w:p>
    <w:p w14:paraId="497B6952" w14:textId="77777777" w:rsidR="00C01838" w:rsidRDefault="00C01838" w:rsidP="00C01838">
      <w:pPr>
        <w:pStyle w:val="ListParagraph"/>
      </w:pPr>
    </w:p>
    <w:p w14:paraId="02604F01" w14:textId="77777777" w:rsidR="00C01838" w:rsidRPr="00C01838" w:rsidRDefault="00C01838" w:rsidP="00C01838">
      <w:pPr>
        <w:pStyle w:val="ListParagraph"/>
      </w:pPr>
      <w:r w:rsidRPr="00C01838">
        <w:rPr>
          <w:b/>
          <w:bCs/>
        </w:rPr>
        <w:t>System Process and Interactions:</w:t>
      </w:r>
    </w:p>
    <w:p w14:paraId="43C37E9A" w14:textId="77777777" w:rsidR="00C01838" w:rsidRPr="00C01838" w:rsidRDefault="00C01838" w:rsidP="00C01838">
      <w:pPr>
        <w:pStyle w:val="ListParagraph"/>
      </w:pPr>
      <w:r w:rsidRPr="00C01838">
        <w:rPr>
          <w:b/>
          <w:bCs/>
        </w:rPr>
        <w:t>1. Businesses/Requesters:</w:t>
      </w:r>
    </w:p>
    <w:p w14:paraId="3DDCBE5A" w14:textId="77777777" w:rsidR="00C01838" w:rsidRPr="00C01838" w:rsidRDefault="00C01838" w:rsidP="00C01838">
      <w:pPr>
        <w:pStyle w:val="ListParagraph"/>
        <w:numPr>
          <w:ilvl w:val="0"/>
          <w:numId w:val="9"/>
        </w:numPr>
      </w:pPr>
      <w:r w:rsidRPr="00C01838">
        <w:rPr>
          <w:b/>
          <w:bCs/>
        </w:rPr>
        <w:t>Responsibilities:</w:t>
      </w:r>
    </w:p>
    <w:p w14:paraId="587F5C75" w14:textId="77777777" w:rsidR="00C01838" w:rsidRPr="00C01838" w:rsidRDefault="00C01838" w:rsidP="00C01838">
      <w:pPr>
        <w:pStyle w:val="ListParagraph"/>
        <w:numPr>
          <w:ilvl w:val="1"/>
          <w:numId w:val="9"/>
        </w:numPr>
      </w:pPr>
      <w:r w:rsidRPr="00C01838">
        <w:t>Post tasks or projects on the Funti3r platform.</w:t>
      </w:r>
    </w:p>
    <w:p w14:paraId="290AE593" w14:textId="77777777" w:rsidR="00C01838" w:rsidRPr="00C01838" w:rsidRDefault="00C01838" w:rsidP="00C01838">
      <w:pPr>
        <w:pStyle w:val="ListParagraph"/>
        <w:numPr>
          <w:ilvl w:val="1"/>
          <w:numId w:val="9"/>
        </w:numPr>
      </w:pPr>
      <w:r w:rsidRPr="00C01838">
        <w:t>Set task requirements, deadlines, and budgets.</w:t>
      </w:r>
    </w:p>
    <w:p w14:paraId="2215EF8D" w14:textId="77777777" w:rsidR="00C01838" w:rsidRPr="00C01838" w:rsidRDefault="00C01838" w:rsidP="00C01838">
      <w:pPr>
        <w:pStyle w:val="ListParagraph"/>
        <w:numPr>
          <w:ilvl w:val="1"/>
          <w:numId w:val="9"/>
        </w:numPr>
      </w:pPr>
      <w:r w:rsidRPr="00C01838">
        <w:t>Review and approve completed tasks.</w:t>
      </w:r>
    </w:p>
    <w:p w14:paraId="3E93C213" w14:textId="77777777" w:rsidR="00C01838" w:rsidRPr="00C01838" w:rsidRDefault="00C01838" w:rsidP="00C01838">
      <w:pPr>
        <w:pStyle w:val="ListParagraph"/>
        <w:numPr>
          <w:ilvl w:val="1"/>
          <w:numId w:val="9"/>
        </w:numPr>
      </w:pPr>
      <w:r w:rsidRPr="00C01838">
        <w:t>Provide feedback and ratings to agents.</w:t>
      </w:r>
    </w:p>
    <w:p w14:paraId="4589222D" w14:textId="77777777" w:rsidR="00C01838" w:rsidRPr="00C01838" w:rsidRDefault="00C01838" w:rsidP="00C01838">
      <w:pPr>
        <w:pStyle w:val="ListParagraph"/>
      </w:pPr>
      <w:r w:rsidRPr="00C01838">
        <w:rPr>
          <w:b/>
          <w:bCs/>
        </w:rPr>
        <w:t>2. Micro-Tasking Agents:</w:t>
      </w:r>
    </w:p>
    <w:p w14:paraId="38F0F8EE" w14:textId="77777777" w:rsidR="00C01838" w:rsidRPr="00C01838" w:rsidRDefault="00C01838" w:rsidP="00C01838">
      <w:pPr>
        <w:pStyle w:val="ListParagraph"/>
        <w:numPr>
          <w:ilvl w:val="0"/>
          <w:numId w:val="10"/>
        </w:numPr>
      </w:pPr>
      <w:r w:rsidRPr="00C01838">
        <w:rPr>
          <w:b/>
          <w:bCs/>
        </w:rPr>
        <w:t>Responsibilities:</w:t>
      </w:r>
    </w:p>
    <w:p w14:paraId="0F8AA179" w14:textId="77777777" w:rsidR="00C01838" w:rsidRPr="00C01838" w:rsidRDefault="00C01838" w:rsidP="00C01838">
      <w:pPr>
        <w:pStyle w:val="ListParagraph"/>
        <w:numPr>
          <w:ilvl w:val="1"/>
          <w:numId w:val="10"/>
        </w:numPr>
      </w:pPr>
      <w:r w:rsidRPr="00C01838">
        <w:t>Browse and select tasks based on skills and interests.</w:t>
      </w:r>
    </w:p>
    <w:p w14:paraId="54615EB8" w14:textId="77777777" w:rsidR="00C01838" w:rsidRPr="00C01838" w:rsidRDefault="00C01838" w:rsidP="00C01838">
      <w:pPr>
        <w:pStyle w:val="ListParagraph"/>
        <w:numPr>
          <w:ilvl w:val="1"/>
          <w:numId w:val="10"/>
        </w:numPr>
      </w:pPr>
      <w:r w:rsidRPr="00C01838">
        <w:t>Complete tasks according to specified requirements.</w:t>
      </w:r>
    </w:p>
    <w:p w14:paraId="367BA8CA" w14:textId="77777777" w:rsidR="00C01838" w:rsidRPr="00C01838" w:rsidRDefault="00C01838" w:rsidP="00C01838">
      <w:pPr>
        <w:pStyle w:val="ListParagraph"/>
        <w:numPr>
          <w:ilvl w:val="1"/>
          <w:numId w:val="10"/>
        </w:numPr>
      </w:pPr>
      <w:r w:rsidRPr="00C01838">
        <w:t>Submit completed work within deadlines.</w:t>
      </w:r>
    </w:p>
    <w:p w14:paraId="41070F18" w14:textId="77777777" w:rsidR="00C01838" w:rsidRPr="00C01838" w:rsidRDefault="00C01838" w:rsidP="00C01838">
      <w:pPr>
        <w:pStyle w:val="ListParagraph"/>
        <w:numPr>
          <w:ilvl w:val="1"/>
          <w:numId w:val="10"/>
        </w:numPr>
      </w:pPr>
      <w:r w:rsidRPr="00C01838">
        <w:t>Participate in micro-certification programs to enhance skills.</w:t>
      </w:r>
    </w:p>
    <w:p w14:paraId="46DAF106" w14:textId="77777777" w:rsidR="00C01838" w:rsidRPr="00C01838" w:rsidRDefault="00C01838" w:rsidP="00C01838">
      <w:pPr>
        <w:pStyle w:val="ListParagraph"/>
      </w:pPr>
      <w:r w:rsidRPr="00C01838">
        <w:rPr>
          <w:b/>
          <w:bCs/>
        </w:rPr>
        <w:t>3. Funti3r Platform:</w:t>
      </w:r>
    </w:p>
    <w:p w14:paraId="585D3CD5" w14:textId="77777777" w:rsidR="00C01838" w:rsidRPr="00C01838" w:rsidRDefault="00C01838" w:rsidP="00C01838">
      <w:pPr>
        <w:pStyle w:val="ListParagraph"/>
        <w:numPr>
          <w:ilvl w:val="0"/>
          <w:numId w:val="11"/>
        </w:numPr>
      </w:pPr>
      <w:r w:rsidRPr="00C01838">
        <w:rPr>
          <w:b/>
          <w:bCs/>
        </w:rPr>
        <w:t>Responsibilities:</w:t>
      </w:r>
    </w:p>
    <w:p w14:paraId="0BF3A66D" w14:textId="77777777" w:rsidR="00C01838" w:rsidRPr="00C01838" w:rsidRDefault="00C01838" w:rsidP="00C01838">
      <w:pPr>
        <w:pStyle w:val="ListParagraph"/>
        <w:numPr>
          <w:ilvl w:val="1"/>
          <w:numId w:val="11"/>
        </w:numPr>
      </w:pPr>
      <w:r w:rsidRPr="00C01838">
        <w:t>Facilitate task allocation between businesses and agents.</w:t>
      </w:r>
    </w:p>
    <w:p w14:paraId="1D445E6B" w14:textId="77777777" w:rsidR="00C01838" w:rsidRPr="00C01838" w:rsidRDefault="00C01838" w:rsidP="00C01838">
      <w:pPr>
        <w:pStyle w:val="ListParagraph"/>
        <w:numPr>
          <w:ilvl w:val="1"/>
          <w:numId w:val="11"/>
        </w:numPr>
      </w:pPr>
      <w:r w:rsidRPr="00C01838">
        <w:t>Implement AI algorithms for efficient task routing.</w:t>
      </w:r>
    </w:p>
    <w:p w14:paraId="62E6F8E6" w14:textId="77777777" w:rsidR="00C01838" w:rsidRPr="00C01838" w:rsidRDefault="00C01838" w:rsidP="00C01838">
      <w:pPr>
        <w:pStyle w:val="ListParagraph"/>
        <w:numPr>
          <w:ilvl w:val="1"/>
          <w:numId w:val="11"/>
        </w:numPr>
      </w:pPr>
      <w:r w:rsidRPr="00C01838">
        <w:t>Verify task completion and ensure quality.</w:t>
      </w:r>
    </w:p>
    <w:p w14:paraId="51E77B13" w14:textId="77777777" w:rsidR="00C01838" w:rsidRDefault="00C01838" w:rsidP="00C01838">
      <w:pPr>
        <w:pStyle w:val="ListParagraph"/>
        <w:numPr>
          <w:ilvl w:val="1"/>
          <w:numId w:val="11"/>
        </w:numPr>
      </w:pPr>
      <w:r w:rsidRPr="00C01838">
        <w:t>Provide a secure and transparent platform for interactions.</w:t>
      </w:r>
    </w:p>
    <w:p w14:paraId="7568F9DB" w14:textId="77777777" w:rsidR="00C01838" w:rsidRPr="00C01838" w:rsidRDefault="00C01838" w:rsidP="00C01838">
      <w:pPr>
        <w:pStyle w:val="ListParagraph"/>
        <w:ind w:left="1440"/>
      </w:pPr>
    </w:p>
    <w:p w14:paraId="38697AD8" w14:textId="77777777" w:rsidR="00C01838" w:rsidRPr="00C01838" w:rsidRDefault="00C01838" w:rsidP="00C01838">
      <w:pPr>
        <w:pStyle w:val="ListParagraph"/>
      </w:pPr>
      <w:r w:rsidRPr="00C01838">
        <w:rPr>
          <w:b/>
          <w:bCs/>
        </w:rPr>
        <w:t>Unique Features:</w:t>
      </w:r>
    </w:p>
    <w:p w14:paraId="419A7C5F" w14:textId="77777777" w:rsidR="00C01838" w:rsidRPr="00C01838" w:rsidRDefault="00C01838" w:rsidP="00C01838">
      <w:pPr>
        <w:pStyle w:val="ListParagraph"/>
        <w:numPr>
          <w:ilvl w:val="0"/>
          <w:numId w:val="12"/>
        </w:numPr>
      </w:pPr>
      <w:r w:rsidRPr="00C01838">
        <w:rPr>
          <w:b/>
          <w:bCs/>
        </w:rPr>
        <w:t>AI-Driven Task Allocation:</w:t>
      </w:r>
    </w:p>
    <w:p w14:paraId="5EA2226D" w14:textId="77777777" w:rsidR="00C01838" w:rsidRPr="00C01838" w:rsidRDefault="00C01838" w:rsidP="00C01838">
      <w:pPr>
        <w:pStyle w:val="ListParagraph"/>
        <w:numPr>
          <w:ilvl w:val="1"/>
          <w:numId w:val="12"/>
        </w:numPr>
      </w:pPr>
      <w:r w:rsidRPr="00C01838">
        <w:t>Funti3r uses advanced AI algorithms to intelligently match tasks with the most suitable agents based on skills, availability, and performance history.</w:t>
      </w:r>
    </w:p>
    <w:p w14:paraId="0D0F883E" w14:textId="77777777" w:rsidR="00C01838" w:rsidRPr="00C01838" w:rsidRDefault="00C01838" w:rsidP="00C01838">
      <w:pPr>
        <w:pStyle w:val="ListParagraph"/>
        <w:numPr>
          <w:ilvl w:val="0"/>
          <w:numId w:val="12"/>
        </w:numPr>
      </w:pPr>
      <w:r w:rsidRPr="00C01838">
        <w:rPr>
          <w:b/>
          <w:bCs/>
        </w:rPr>
        <w:t>Micro-Certification Framework:</w:t>
      </w:r>
    </w:p>
    <w:p w14:paraId="27EA616E" w14:textId="77777777" w:rsidR="00C01838" w:rsidRPr="00C01838" w:rsidRDefault="00C01838" w:rsidP="00C01838">
      <w:pPr>
        <w:pStyle w:val="ListParagraph"/>
        <w:numPr>
          <w:ilvl w:val="1"/>
          <w:numId w:val="12"/>
        </w:numPr>
      </w:pPr>
      <w:r w:rsidRPr="00C01838">
        <w:t>Agents can earn micro-certifications to showcase specific skills, providing businesses with a reliable way to assess an agent's expertise.</w:t>
      </w:r>
    </w:p>
    <w:p w14:paraId="65A8878F" w14:textId="77777777" w:rsidR="00C01838" w:rsidRPr="00C01838" w:rsidRDefault="00C01838" w:rsidP="00C01838">
      <w:pPr>
        <w:pStyle w:val="ListParagraph"/>
        <w:numPr>
          <w:ilvl w:val="0"/>
          <w:numId w:val="12"/>
        </w:numPr>
      </w:pPr>
      <w:r w:rsidRPr="00C01838">
        <w:rPr>
          <w:b/>
          <w:bCs/>
        </w:rPr>
        <w:t>Transparent Feedback Loop:</w:t>
      </w:r>
    </w:p>
    <w:p w14:paraId="0D65678C" w14:textId="77777777" w:rsidR="00C01838" w:rsidRPr="00C01838" w:rsidRDefault="00C01838" w:rsidP="00C01838">
      <w:pPr>
        <w:pStyle w:val="ListParagraph"/>
        <w:numPr>
          <w:ilvl w:val="1"/>
          <w:numId w:val="12"/>
        </w:numPr>
      </w:pPr>
      <w:r w:rsidRPr="00C01838">
        <w:lastRenderedPageBreak/>
        <w:t>A transparent feedback system allows businesses to provide real-time feedback and ratings to agents, fostering accountability and continuous improvement.</w:t>
      </w:r>
    </w:p>
    <w:p w14:paraId="06421D3C" w14:textId="77777777" w:rsidR="00C01838" w:rsidRPr="00C01838" w:rsidRDefault="00C01838" w:rsidP="00C01838">
      <w:pPr>
        <w:pStyle w:val="ListParagraph"/>
        <w:numPr>
          <w:ilvl w:val="0"/>
          <w:numId w:val="12"/>
        </w:numPr>
      </w:pPr>
      <w:r w:rsidRPr="00C01838">
        <w:rPr>
          <w:b/>
          <w:bCs/>
        </w:rPr>
        <w:t>Data Enrichment Services:</w:t>
      </w:r>
    </w:p>
    <w:p w14:paraId="31684331" w14:textId="77777777" w:rsidR="00C01838" w:rsidRPr="00C01838" w:rsidRDefault="00C01838" w:rsidP="00C01838">
      <w:pPr>
        <w:pStyle w:val="ListParagraph"/>
        <w:numPr>
          <w:ilvl w:val="1"/>
          <w:numId w:val="12"/>
        </w:numPr>
      </w:pPr>
      <w:r w:rsidRPr="00C01838">
        <w:t>Funti3r offers data enrichment services, allowing businesses to enhance their datasets through agent-contributed insights and information.</w:t>
      </w:r>
    </w:p>
    <w:p w14:paraId="07E671B7" w14:textId="77777777" w:rsidR="00C01838" w:rsidRPr="00C01838" w:rsidRDefault="00C01838" w:rsidP="00C01838">
      <w:pPr>
        <w:pStyle w:val="ListParagraph"/>
        <w:numPr>
          <w:ilvl w:val="0"/>
          <w:numId w:val="12"/>
        </w:numPr>
      </w:pPr>
      <w:r w:rsidRPr="00C01838">
        <w:rPr>
          <w:b/>
          <w:bCs/>
        </w:rPr>
        <w:t>Dynamic Task Marketplace:</w:t>
      </w:r>
    </w:p>
    <w:p w14:paraId="2EA534D3" w14:textId="77777777" w:rsidR="00C01838" w:rsidRPr="00C01838" w:rsidRDefault="00C01838" w:rsidP="00C01838">
      <w:pPr>
        <w:pStyle w:val="ListParagraph"/>
        <w:numPr>
          <w:ilvl w:val="1"/>
          <w:numId w:val="12"/>
        </w:numPr>
      </w:pPr>
      <w:r w:rsidRPr="00C01838">
        <w:t>The platform features a dynamic marketplace where businesses can access a diverse pool of skilled agents, ensuring flexibility in task allocation.</w:t>
      </w:r>
    </w:p>
    <w:p w14:paraId="51B57340" w14:textId="77777777" w:rsidR="00C01838" w:rsidRDefault="00C01838" w:rsidP="00C01838">
      <w:pPr>
        <w:pStyle w:val="ListParagraph"/>
      </w:pPr>
    </w:p>
    <w:p w14:paraId="3270399B" w14:textId="77777777" w:rsidR="00A62C9D" w:rsidRDefault="00A62C9D">
      <w:pPr>
        <w:pStyle w:val="ListParagraph"/>
      </w:pPr>
    </w:p>
    <w:p w14:paraId="6FCCC73A" w14:textId="25FFA2BB" w:rsidR="00D446B2" w:rsidRDefault="00000000" w:rsidP="00D446B2">
      <w:pPr>
        <w:pStyle w:val="ListParagraph"/>
        <w:numPr>
          <w:ilvl w:val="0"/>
          <w:numId w:val="1"/>
        </w:numPr>
      </w:pPr>
      <w:r>
        <w:t>You use a subscription model. Which parties are required to subscribe and pay? How do they pay?</w:t>
      </w:r>
    </w:p>
    <w:p w14:paraId="69F3932E" w14:textId="05886B9F" w:rsidR="009D6EDC" w:rsidRPr="009D6EDC" w:rsidRDefault="009D6EDC" w:rsidP="009D6EDC">
      <w:pPr>
        <w:pStyle w:val="ListParagraph"/>
        <w:jc w:val="center"/>
        <w:rPr>
          <w:b/>
          <w:bCs/>
        </w:rPr>
      </w:pPr>
      <w:r w:rsidRPr="009D6EDC">
        <w:rPr>
          <w:b/>
          <w:bCs/>
        </w:rPr>
        <w:t>Answer:</w:t>
      </w:r>
    </w:p>
    <w:p w14:paraId="15AB25D2" w14:textId="77777777" w:rsidR="009D6EDC" w:rsidRDefault="009D6EDC" w:rsidP="009D6EDC">
      <w:pPr>
        <w:pStyle w:val="ListParagraph"/>
      </w:pPr>
    </w:p>
    <w:p w14:paraId="4817C8D3" w14:textId="77777777" w:rsidR="00D446B2" w:rsidRPr="00D446B2" w:rsidRDefault="00D446B2" w:rsidP="00D446B2">
      <w:pPr>
        <w:pStyle w:val="ListParagraph"/>
        <w:numPr>
          <w:ilvl w:val="0"/>
          <w:numId w:val="14"/>
        </w:numPr>
      </w:pPr>
      <w:r w:rsidRPr="00D446B2">
        <w:rPr>
          <w:b/>
          <w:bCs/>
        </w:rPr>
        <w:t>Task Delegation Subscription (Businesses/Individuals):</w:t>
      </w:r>
    </w:p>
    <w:p w14:paraId="53801387" w14:textId="77777777" w:rsidR="00D446B2" w:rsidRPr="00D446B2" w:rsidRDefault="00D446B2" w:rsidP="00D446B2">
      <w:pPr>
        <w:pStyle w:val="ListParagraph"/>
        <w:numPr>
          <w:ilvl w:val="1"/>
          <w:numId w:val="14"/>
        </w:numPr>
      </w:pPr>
      <w:r w:rsidRPr="00D446B2">
        <w:rPr>
          <w:b/>
          <w:bCs/>
        </w:rPr>
        <w:t>Features:</w:t>
      </w:r>
      <w:r w:rsidRPr="00D446B2">
        <w:t xml:space="preserve"> Access to the micro-tasking platform, ability to delegate tasks, priority support.</w:t>
      </w:r>
    </w:p>
    <w:p w14:paraId="737A1548" w14:textId="5D3DBB55" w:rsidR="00D446B2" w:rsidRPr="00D446B2" w:rsidRDefault="00D446B2" w:rsidP="00D446B2">
      <w:pPr>
        <w:pStyle w:val="ListParagraph"/>
        <w:numPr>
          <w:ilvl w:val="1"/>
          <w:numId w:val="14"/>
        </w:numPr>
      </w:pPr>
      <w:r w:rsidRPr="00D446B2">
        <w:rPr>
          <w:b/>
          <w:bCs/>
        </w:rPr>
        <w:t>Payment Method:</w:t>
      </w:r>
      <w:r w:rsidRPr="00D446B2">
        <w:t xml:space="preserve"> Monthly or annual subscription fees paid through credit/debit cards, or direct bank transfers.</w:t>
      </w:r>
    </w:p>
    <w:p w14:paraId="4DC67C2F" w14:textId="77777777" w:rsidR="00D446B2" w:rsidRPr="00D446B2" w:rsidRDefault="00D446B2" w:rsidP="00D446B2">
      <w:pPr>
        <w:pStyle w:val="ListParagraph"/>
        <w:numPr>
          <w:ilvl w:val="0"/>
          <w:numId w:val="14"/>
        </w:numPr>
      </w:pPr>
      <w:r w:rsidRPr="00D446B2">
        <w:rPr>
          <w:b/>
          <w:bCs/>
        </w:rPr>
        <w:t>Data Enrichment Service Subscription:</w:t>
      </w:r>
    </w:p>
    <w:p w14:paraId="529706CB" w14:textId="77777777" w:rsidR="00D446B2" w:rsidRPr="00D446B2" w:rsidRDefault="00D446B2" w:rsidP="00D446B2">
      <w:pPr>
        <w:pStyle w:val="ListParagraph"/>
        <w:numPr>
          <w:ilvl w:val="1"/>
          <w:numId w:val="14"/>
        </w:numPr>
      </w:pPr>
      <w:r w:rsidRPr="00D446B2">
        <w:rPr>
          <w:b/>
          <w:bCs/>
        </w:rPr>
        <w:t>Features:</w:t>
      </w:r>
      <w:r w:rsidRPr="00D446B2">
        <w:t xml:space="preserve"> Access to data validation, cleaning, and enrichment tools, customizable service packages.</w:t>
      </w:r>
    </w:p>
    <w:p w14:paraId="06EC6CEC" w14:textId="77777777" w:rsidR="00D446B2" w:rsidRPr="00D446B2" w:rsidRDefault="00D446B2" w:rsidP="00D446B2">
      <w:pPr>
        <w:pStyle w:val="ListParagraph"/>
        <w:numPr>
          <w:ilvl w:val="1"/>
          <w:numId w:val="14"/>
        </w:numPr>
      </w:pPr>
      <w:r w:rsidRPr="00D446B2">
        <w:rPr>
          <w:b/>
          <w:bCs/>
        </w:rPr>
        <w:t>Payment Method:</w:t>
      </w:r>
      <w:r w:rsidRPr="00D446B2">
        <w:t xml:space="preserve"> Subscription fees paid online, with flexibility in payment frequency and options.</w:t>
      </w:r>
    </w:p>
    <w:p w14:paraId="69B52651" w14:textId="77777777" w:rsidR="00D446B2" w:rsidRPr="00D446B2" w:rsidRDefault="00D446B2" w:rsidP="00D446B2">
      <w:pPr>
        <w:pStyle w:val="ListParagraph"/>
        <w:numPr>
          <w:ilvl w:val="0"/>
          <w:numId w:val="14"/>
        </w:numPr>
      </w:pPr>
      <w:r w:rsidRPr="00D446B2">
        <w:rPr>
          <w:b/>
          <w:bCs/>
        </w:rPr>
        <w:t>Combined Subscription Packages:</w:t>
      </w:r>
    </w:p>
    <w:p w14:paraId="658BDC32" w14:textId="77777777" w:rsidR="00D446B2" w:rsidRPr="00D446B2" w:rsidRDefault="00D446B2" w:rsidP="00D446B2">
      <w:pPr>
        <w:pStyle w:val="ListParagraph"/>
        <w:numPr>
          <w:ilvl w:val="1"/>
          <w:numId w:val="14"/>
        </w:numPr>
      </w:pPr>
      <w:r w:rsidRPr="00D446B2">
        <w:rPr>
          <w:b/>
          <w:bCs/>
        </w:rPr>
        <w:t>Features:</w:t>
      </w:r>
      <w:r w:rsidRPr="00D446B2">
        <w:t xml:space="preserve"> Tailored packages offering a mix of task delegation, data enrichment, and blockchain integration services.</w:t>
      </w:r>
    </w:p>
    <w:p w14:paraId="4BA85BE0" w14:textId="69F3F7DA" w:rsidR="00A62C9D" w:rsidRDefault="00D446B2" w:rsidP="00D446B2">
      <w:pPr>
        <w:pStyle w:val="ListParagraph"/>
        <w:numPr>
          <w:ilvl w:val="1"/>
          <w:numId w:val="14"/>
        </w:numPr>
      </w:pPr>
      <w:r w:rsidRPr="00D446B2">
        <w:rPr>
          <w:b/>
          <w:bCs/>
        </w:rPr>
        <w:t>Payment Method:</w:t>
      </w:r>
      <w:r w:rsidRPr="00D446B2">
        <w:t xml:space="preserve"> Flexible subscription plans catering to diverse user needs, with bundled payment options.</w:t>
      </w:r>
    </w:p>
    <w:p w14:paraId="53F84289" w14:textId="77777777" w:rsidR="001B06E4" w:rsidRDefault="001B06E4" w:rsidP="001B06E4">
      <w:pPr>
        <w:pStyle w:val="ListParagraph"/>
        <w:ind w:left="1440"/>
      </w:pPr>
    </w:p>
    <w:p w14:paraId="14D97E1D" w14:textId="77777777" w:rsidR="00A62C9D" w:rsidRDefault="00000000">
      <w:pPr>
        <w:pStyle w:val="ListParagraph"/>
        <w:numPr>
          <w:ilvl w:val="0"/>
          <w:numId w:val="1"/>
        </w:numPr>
      </w:pPr>
      <w:r>
        <w:t>List the revenue packages and describe each one.</w:t>
      </w:r>
    </w:p>
    <w:p w14:paraId="7244C44C" w14:textId="77777777" w:rsidR="009D6EDC" w:rsidRDefault="009D6EDC" w:rsidP="009D6EDC">
      <w:pPr>
        <w:pStyle w:val="ListParagraph"/>
      </w:pPr>
    </w:p>
    <w:p w14:paraId="4B5D4D72" w14:textId="308EAC3A" w:rsidR="009D6EDC" w:rsidRPr="009D6EDC" w:rsidRDefault="009D6EDC" w:rsidP="009D6EDC">
      <w:pPr>
        <w:pStyle w:val="ListParagraph"/>
        <w:jc w:val="center"/>
        <w:rPr>
          <w:b/>
          <w:bCs/>
        </w:rPr>
      </w:pPr>
      <w:r w:rsidRPr="009D6EDC">
        <w:rPr>
          <w:b/>
          <w:bCs/>
        </w:rPr>
        <w:t>Answer:</w:t>
      </w:r>
    </w:p>
    <w:p w14:paraId="281FAFB5" w14:textId="77777777" w:rsidR="00D446B2" w:rsidRDefault="00D446B2" w:rsidP="00D446B2">
      <w:pPr>
        <w:pStyle w:val="ListParagraph"/>
      </w:pPr>
    </w:p>
    <w:p w14:paraId="009B8FF0" w14:textId="77777777" w:rsidR="001B06E4" w:rsidRPr="001B06E4" w:rsidRDefault="001B06E4" w:rsidP="001B06E4">
      <w:pPr>
        <w:pStyle w:val="ListParagraph"/>
        <w:numPr>
          <w:ilvl w:val="0"/>
          <w:numId w:val="15"/>
        </w:numPr>
      </w:pPr>
      <w:r w:rsidRPr="001B06E4">
        <w:rPr>
          <w:b/>
          <w:bCs/>
        </w:rPr>
        <w:t>Basic Package:</w:t>
      </w:r>
    </w:p>
    <w:p w14:paraId="6AED878F" w14:textId="77777777" w:rsidR="001B06E4" w:rsidRPr="001B06E4" w:rsidRDefault="001B06E4" w:rsidP="001B06E4">
      <w:pPr>
        <w:pStyle w:val="ListParagraph"/>
        <w:numPr>
          <w:ilvl w:val="1"/>
          <w:numId w:val="15"/>
        </w:numPr>
      </w:pPr>
      <w:r w:rsidRPr="001B06E4">
        <w:rPr>
          <w:b/>
          <w:bCs/>
        </w:rPr>
        <w:t>Description:</w:t>
      </w:r>
      <w:r w:rsidRPr="001B06E4">
        <w:t xml:space="preserve"> Entry-level subscription providing essential access to the micro-tasking platform for task delegation.</w:t>
      </w:r>
    </w:p>
    <w:p w14:paraId="35765A95" w14:textId="77777777" w:rsidR="001B06E4" w:rsidRPr="001B06E4" w:rsidRDefault="001B06E4" w:rsidP="001B06E4">
      <w:pPr>
        <w:pStyle w:val="ListParagraph"/>
        <w:numPr>
          <w:ilvl w:val="1"/>
          <w:numId w:val="15"/>
        </w:numPr>
      </w:pPr>
      <w:r w:rsidRPr="001B06E4">
        <w:rPr>
          <w:b/>
          <w:bCs/>
        </w:rPr>
        <w:t>Features:</w:t>
      </w:r>
      <w:r w:rsidRPr="001B06E4">
        <w:t xml:space="preserve"> Standard task matching, basic support.</w:t>
      </w:r>
    </w:p>
    <w:p w14:paraId="187DDF39" w14:textId="77777777" w:rsidR="001B06E4" w:rsidRPr="001B06E4" w:rsidRDefault="001B06E4" w:rsidP="001B06E4">
      <w:pPr>
        <w:pStyle w:val="ListParagraph"/>
        <w:numPr>
          <w:ilvl w:val="1"/>
          <w:numId w:val="15"/>
        </w:numPr>
      </w:pPr>
      <w:r w:rsidRPr="001B06E4">
        <w:rPr>
          <w:b/>
          <w:bCs/>
        </w:rPr>
        <w:t>Pricing:</w:t>
      </w:r>
      <w:r w:rsidRPr="001B06E4">
        <w:t xml:space="preserve"> Affordable monthly or annual subscription fee.</w:t>
      </w:r>
    </w:p>
    <w:p w14:paraId="2FE9400F" w14:textId="77777777" w:rsidR="001B06E4" w:rsidRPr="001B06E4" w:rsidRDefault="001B06E4" w:rsidP="001B06E4">
      <w:pPr>
        <w:pStyle w:val="ListParagraph"/>
        <w:numPr>
          <w:ilvl w:val="0"/>
          <w:numId w:val="15"/>
        </w:numPr>
      </w:pPr>
      <w:r w:rsidRPr="001B06E4">
        <w:rPr>
          <w:b/>
          <w:bCs/>
        </w:rPr>
        <w:t>Pro Package:</w:t>
      </w:r>
    </w:p>
    <w:p w14:paraId="224B5BB0" w14:textId="77777777" w:rsidR="001B06E4" w:rsidRPr="001B06E4" w:rsidRDefault="001B06E4" w:rsidP="001B06E4">
      <w:pPr>
        <w:pStyle w:val="ListParagraph"/>
        <w:numPr>
          <w:ilvl w:val="1"/>
          <w:numId w:val="15"/>
        </w:numPr>
      </w:pPr>
      <w:r w:rsidRPr="001B06E4">
        <w:rPr>
          <w:b/>
          <w:bCs/>
        </w:rPr>
        <w:t>Description:</w:t>
      </w:r>
      <w:r w:rsidRPr="001B06E4">
        <w:t xml:space="preserve"> Intermediate subscription tier offering enhanced features for both task delegators and agents/workers.</w:t>
      </w:r>
    </w:p>
    <w:p w14:paraId="4009396B" w14:textId="77777777" w:rsidR="001B06E4" w:rsidRPr="001B06E4" w:rsidRDefault="001B06E4" w:rsidP="001B06E4">
      <w:pPr>
        <w:pStyle w:val="ListParagraph"/>
        <w:numPr>
          <w:ilvl w:val="1"/>
          <w:numId w:val="15"/>
        </w:numPr>
      </w:pPr>
      <w:r w:rsidRPr="001B06E4">
        <w:rPr>
          <w:b/>
          <w:bCs/>
        </w:rPr>
        <w:t>Features:</w:t>
      </w:r>
      <w:r w:rsidRPr="001B06E4">
        <w:t xml:space="preserve"> Advanced task matching algorithms, real-time notifications, priority support.</w:t>
      </w:r>
    </w:p>
    <w:p w14:paraId="3CEC867A" w14:textId="77777777" w:rsidR="001B06E4" w:rsidRPr="001B06E4" w:rsidRDefault="001B06E4" w:rsidP="001B06E4">
      <w:pPr>
        <w:pStyle w:val="ListParagraph"/>
        <w:numPr>
          <w:ilvl w:val="1"/>
          <w:numId w:val="15"/>
        </w:numPr>
      </w:pPr>
      <w:r w:rsidRPr="001B06E4">
        <w:rPr>
          <w:b/>
          <w:bCs/>
        </w:rPr>
        <w:t>Pricing:</w:t>
      </w:r>
      <w:r w:rsidRPr="001B06E4">
        <w:t xml:space="preserve"> Slightly higher monthly or annual subscription fee than the Basic Package.</w:t>
      </w:r>
    </w:p>
    <w:p w14:paraId="58EFD088" w14:textId="77777777" w:rsidR="001B06E4" w:rsidRPr="001B06E4" w:rsidRDefault="001B06E4" w:rsidP="001B06E4">
      <w:pPr>
        <w:pStyle w:val="ListParagraph"/>
        <w:numPr>
          <w:ilvl w:val="0"/>
          <w:numId w:val="15"/>
        </w:numPr>
      </w:pPr>
      <w:r w:rsidRPr="001B06E4">
        <w:rPr>
          <w:b/>
          <w:bCs/>
        </w:rPr>
        <w:t>Business Package:</w:t>
      </w:r>
    </w:p>
    <w:p w14:paraId="031FE5EC" w14:textId="77777777" w:rsidR="001B06E4" w:rsidRPr="001B06E4" w:rsidRDefault="001B06E4" w:rsidP="001B06E4">
      <w:pPr>
        <w:pStyle w:val="ListParagraph"/>
        <w:numPr>
          <w:ilvl w:val="1"/>
          <w:numId w:val="15"/>
        </w:numPr>
      </w:pPr>
      <w:r w:rsidRPr="001B06E4">
        <w:rPr>
          <w:b/>
          <w:bCs/>
        </w:rPr>
        <w:t>Description:</w:t>
      </w:r>
      <w:r w:rsidRPr="001B06E4">
        <w:t xml:space="preserve"> Tailored for businesses with higher task volumes and data needs.</w:t>
      </w:r>
    </w:p>
    <w:p w14:paraId="79C45384" w14:textId="77777777" w:rsidR="001B06E4" w:rsidRPr="001B06E4" w:rsidRDefault="001B06E4" w:rsidP="001B06E4">
      <w:pPr>
        <w:pStyle w:val="ListParagraph"/>
        <w:numPr>
          <w:ilvl w:val="1"/>
          <w:numId w:val="15"/>
        </w:numPr>
      </w:pPr>
      <w:r w:rsidRPr="001B06E4">
        <w:rPr>
          <w:b/>
          <w:bCs/>
        </w:rPr>
        <w:t>Features:</w:t>
      </w:r>
      <w:r w:rsidRPr="001B06E4">
        <w:t xml:space="preserve"> Dedicated support, customizable data enrichment services, advanced analytics.</w:t>
      </w:r>
    </w:p>
    <w:p w14:paraId="7BC4E56A" w14:textId="77777777" w:rsidR="001B06E4" w:rsidRPr="001B06E4" w:rsidRDefault="001B06E4" w:rsidP="001B06E4">
      <w:pPr>
        <w:pStyle w:val="ListParagraph"/>
        <w:numPr>
          <w:ilvl w:val="1"/>
          <w:numId w:val="15"/>
        </w:numPr>
      </w:pPr>
      <w:r w:rsidRPr="001B06E4">
        <w:rPr>
          <w:b/>
          <w:bCs/>
        </w:rPr>
        <w:lastRenderedPageBreak/>
        <w:t>Pricing:</w:t>
      </w:r>
      <w:r w:rsidRPr="001B06E4">
        <w:t xml:space="preserve"> Structured to accommodate the scale and requirements of businesses, with competitive monthly or annual rates.</w:t>
      </w:r>
    </w:p>
    <w:p w14:paraId="79BF59AE" w14:textId="77777777" w:rsidR="001B06E4" w:rsidRPr="001B06E4" w:rsidRDefault="001B06E4" w:rsidP="001B06E4">
      <w:pPr>
        <w:pStyle w:val="ListParagraph"/>
        <w:numPr>
          <w:ilvl w:val="0"/>
          <w:numId w:val="15"/>
        </w:numPr>
      </w:pPr>
      <w:r w:rsidRPr="001B06E4">
        <w:rPr>
          <w:b/>
          <w:bCs/>
        </w:rPr>
        <w:t>Custom Enterprise Solutions:</w:t>
      </w:r>
    </w:p>
    <w:p w14:paraId="3CE062B8" w14:textId="77777777" w:rsidR="001B06E4" w:rsidRPr="001B06E4" w:rsidRDefault="001B06E4" w:rsidP="001B06E4">
      <w:pPr>
        <w:pStyle w:val="ListParagraph"/>
        <w:numPr>
          <w:ilvl w:val="1"/>
          <w:numId w:val="15"/>
        </w:numPr>
      </w:pPr>
      <w:r w:rsidRPr="001B06E4">
        <w:rPr>
          <w:b/>
          <w:bCs/>
        </w:rPr>
        <w:t>Description:</w:t>
      </w:r>
      <w:r w:rsidRPr="001B06E4">
        <w:t xml:space="preserve"> Tailor-made packages for large enterprises with specific requirements.</w:t>
      </w:r>
    </w:p>
    <w:p w14:paraId="07380616" w14:textId="77777777" w:rsidR="001B06E4" w:rsidRPr="001B06E4" w:rsidRDefault="001B06E4" w:rsidP="001B06E4">
      <w:pPr>
        <w:pStyle w:val="ListParagraph"/>
        <w:numPr>
          <w:ilvl w:val="1"/>
          <w:numId w:val="15"/>
        </w:numPr>
      </w:pPr>
      <w:r w:rsidRPr="001B06E4">
        <w:rPr>
          <w:b/>
          <w:bCs/>
        </w:rPr>
        <w:t>Features:</w:t>
      </w:r>
      <w:r w:rsidRPr="001B06E4">
        <w:t xml:space="preserve"> Personalized task delegation algorithms, dedicated account management, comprehensive data solutions.</w:t>
      </w:r>
    </w:p>
    <w:p w14:paraId="5B260940" w14:textId="7EE39399" w:rsidR="00D446B2" w:rsidRDefault="001B06E4" w:rsidP="001B06E4">
      <w:pPr>
        <w:pStyle w:val="ListParagraph"/>
        <w:numPr>
          <w:ilvl w:val="1"/>
          <w:numId w:val="15"/>
        </w:numPr>
      </w:pPr>
      <w:r w:rsidRPr="001B06E4">
        <w:rPr>
          <w:b/>
          <w:bCs/>
        </w:rPr>
        <w:t>Pricing:</w:t>
      </w:r>
      <w:r w:rsidRPr="001B06E4">
        <w:t xml:space="preserve"> Customized pricing based on the scope and complexity of services required.</w:t>
      </w:r>
    </w:p>
    <w:p w14:paraId="76C7DAED" w14:textId="77777777" w:rsidR="00A62C9D" w:rsidRDefault="00A62C9D">
      <w:pPr>
        <w:pStyle w:val="ListParagraph"/>
      </w:pPr>
    </w:p>
    <w:p w14:paraId="35A420A0" w14:textId="664EFE84" w:rsidR="00D95DDA" w:rsidRDefault="00000000" w:rsidP="00D95DDA">
      <w:pPr>
        <w:pStyle w:val="ListParagraph"/>
        <w:numPr>
          <w:ilvl w:val="0"/>
          <w:numId w:val="1"/>
        </w:numPr>
      </w:pPr>
      <w:r>
        <w:t>You say you already have some customers onboard. Who are these and how much do they pay? What kind of contracts do you have with them?</w:t>
      </w:r>
    </w:p>
    <w:p w14:paraId="0093BF21" w14:textId="77777777" w:rsidR="009D6EDC" w:rsidRDefault="009D6EDC" w:rsidP="009D6EDC">
      <w:pPr>
        <w:pStyle w:val="ListParagraph"/>
      </w:pPr>
    </w:p>
    <w:p w14:paraId="1748F792" w14:textId="6CC23270" w:rsidR="009D6EDC" w:rsidRPr="009D6EDC" w:rsidRDefault="009D6EDC" w:rsidP="009D6EDC">
      <w:pPr>
        <w:pStyle w:val="ListParagraph"/>
        <w:jc w:val="center"/>
        <w:rPr>
          <w:b/>
          <w:bCs/>
        </w:rPr>
      </w:pPr>
      <w:r w:rsidRPr="009D6EDC">
        <w:rPr>
          <w:b/>
          <w:bCs/>
        </w:rPr>
        <w:t>Answer:</w:t>
      </w:r>
    </w:p>
    <w:p w14:paraId="3DC04E6C" w14:textId="77777777" w:rsidR="00D95DDA" w:rsidRDefault="00D95DDA" w:rsidP="00D95DDA">
      <w:pPr>
        <w:pStyle w:val="ListParagraph"/>
      </w:pPr>
    </w:p>
    <w:p w14:paraId="7857074F" w14:textId="3D7E9B2A" w:rsidR="00D95DDA" w:rsidRDefault="001B06E4" w:rsidP="001B06E4">
      <w:pPr>
        <w:pStyle w:val="ListParagraph"/>
        <w:numPr>
          <w:ilvl w:val="3"/>
          <w:numId w:val="1"/>
        </w:numPr>
      </w:pPr>
      <w:r>
        <w:t xml:space="preserve">Ayoba (backed by MTN) – R9k p/m on average. We have a PSA (professional services agreement) </w:t>
      </w:r>
    </w:p>
    <w:p w14:paraId="2B1DDA00" w14:textId="412A066F" w:rsidR="001B06E4" w:rsidRDefault="001B06E4" w:rsidP="001B06E4">
      <w:pPr>
        <w:pStyle w:val="ListParagraph"/>
        <w:numPr>
          <w:ilvl w:val="3"/>
          <w:numId w:val="1"/>
        </w:numPr>
      </w:pPr>
      <w:proofErr w:type="spellStart"/>
      <w:r>
        <w:t>SunCash</w:t>
      </w:r>
      <w:proofErr w:type="spellEnd"/>
      <w:r>
        <w:t xml:space="preserve"> (backed by </w:t>
      </w:r>
      <w:proofErr w:type="spellStart"/>
      <w:r>
        <w:t>Momint</w:t>
      </w:r>
      <w:proofErr w:type="spellEnd"/>
      <w:r>
        <w:t>) – R6k p/m on average. We have a PSA</w:t>
      </w:r>
      <w:r w:rsidR="004F4590">
        <w:t xml:space="preserve"> with the startup </w:t>
      </w:r>
    </w:p>
    <w:p w14:paraId="01194DDD" w14:textId="40611E01" w:rsidR="004F4590" w:rsidRDefault="004F4590" w:rsidP="001B06E4">
      <w:pPr>
        <w:pStyle w:val="ListParagraph"/>
        <w:numPr>
          <w:ilvl w:val="3"/>
          <w:numId w:val="1"/>
        </w:numPr>
      </w:pPr>
      <w:proofErr w:type="spellStart"/>
      <w:r>
        <w:t>Botlhale</w:t>
      </w:r>
      <w:proofErr w:type="spellEnd"/>
      <w:r>
        <w:t xml:space="preserve"> AI – R5k p/m. We have a PSA with the startup</w:t>
      </w:r>
    </w:p>
    <w:p w14:paraId="20BCE14C" w14:textId="77777777" w:rsidR="00A62C9D" w:rsidRDefault="00A62C9D">
      <w:pPr>
        <w:pStyle w:val="ListParagraph"/>
      </w:pPr>
    </w:p>
    <w:p w14:paraId="6C8399D7" w14:textId="2FB10815" w:rsidR="004F4590" w:rsidRDefault="00000000" w:rsidP="004F4590">
      <w:pPr>
        <w:pStyle w:val="ListParagraph"/>
        <w:numPr>
          <w:ilvl w:val="0"/>
          <w:numId w:val="1"/>
        </w:numPr>
      </w:pPr>
      <w:r>
        <w:t>Suppliers- who are your major suppliers and the related supplies? Any contracts in place</w:t>
      </w:r>
      <w:r w:rsidR="004F4590">
        <w:t>?</w:t>
      </w:r>
    </w:p>
    <w:p w14:paraId="0F59EA78" w14:textId="77777777" w:rsidR="009D6EDC" w:rsidRDefault="009D6EDC" w:rsidP="009D6EDC">
      <w:pPr>
        <w:pStyle w:val="ListParagraph"/>
      </w:pPr>
    </w:p>
    <w:p w14:paraId="076A5E26" w14:textId="336A60E5" w:rsidR="009D6EDC" w:rsidRPr="009D6EDC" w:rsidRDefault="009D6EDC" w:rsidP="009D6EDC">
      <w:pPr>
        <w:pStyle w:val="ListParagraph"/>
        <w:jc w:val="center"/>
        <w:rPr>
          <w:b/>
          <w:bCs/>
        </w:rPr>
      </w:pPr>
      <w:r w:rsidRPr="009D6EDC">
        <w:rPr>
          <w:b/>
          <w:bCs/>
        </w:rPr>
        <w:t>Answer:</w:t>
      </w:r>
    </w:p>
    <w:p w14:paraId="69FDD74D" w14:textId="77777777" w:rsidR="004F4590" w:rsidRDefault="004F4590" w:rsidP="004F4590">
      <w:pPr>
        <w:pStyle w:val="ListParagraph"/>
      </w:pPr>
    </w:p>
    <w:p w14:paraId="500F9D28" w14:textId="77777777" w:rsidR="004F4590" w:rsidRPr="004F4590" w:rsidRDefault="004F4590" w:rsidP="004F4590">
      <w:pPr>
        <w:pStyle w:val="ListParagraph"/>
        <w:numPr>
          <w:ilvl w:val="0"/>
          <w:numId w:val="16"/>
        </w:numPr>
      </w:pPr>
      <w:r w:rsidRPr="004F4590">
        <w:rPr>
          <w:b/>
          <w:bCs/>
        </w:rPr>
        <w:t>Cloud Service Providers:</w:t>
      </w:r>
    </w:p>
    <w:p w14:paraId="020CE1C0" w14:textId="77777777" w:rsidR="004F4590" w:rsidRPr="004F4590" w:rsidRDefault="004F4590" w:rsidP="004F4590">
      <w:pPr>
        <w:pStyle w:val="ListParagraph"/>
        <w:numPr>
          <w:ilvl w:val="1"/>
          <w:numId w:val="16"/>
        </w:numPr>
      </w:pPr>
      <w:r w:rsidRPr="004F4590">
        <w:rPr>
          <w:b/>
          <w:bCs/>
        </w:rPr>
        <w:t>Supplies:</w:t>
      </w:r>
      <w:r w:rsidRPr="004F4590">
        <w:t xml:space="preserve"> Cloud computing resources, storage, and data processing capabilities.</w:t>
      </w:r>
    </w:p>
    <w:p w14:paraId="433D2A89" w14:textId="0452B2D3" w:rsidR="004F4590" w:rsidRPr="004F4590" w:rsidRDefault="004F4590" w:rsidP="004F4590">
      <w:pPr>
        <w:pStyle w:val="ListParagraph"/>
        <w:numPr>
          <w:ilvl w:val="1"/>
          <w:numId w:val="16"/>
        </w:numPr>
      </w:pPr>
      <w:r w:rsidRPr="004F4590">
        <w:rPr>
          <w:b/>
          <w:bCs/>
        </w:rPr>
        <w:t>Major Suppliers:</w:t>
      </w:r>
      <w:r w:rsidRPr="004F4590">
        <w:t xml:space="preserve"> Amazon Web Services (AWS),</w:t>
      </w:r>
      <w:r>
        <w:t xml:space="preserve"> and</w:t>
      </w:r>
      <w:r w:rsidRPr="004F4590">
        <w:t xml:space="preserve"> Microsoft </w:t>
      </w:r>
      <w:r>
        <w:t>for Startups, including Azure</w:t>
      </w:r>
    </w:p>
    <w:p w14:paraId="1C95B4EC" w14:textId="28196A8B" w:rsidR="004F4590" w:rsidRPr="004F4590" w:rsidRDefault="004F4590" w:rsidP="004F4590">
      <w:pPr>
        <w:pStyle w:val="ListParagraph"/>
        <w:numPr>
          <w:ilvl w:val="1"/>
          <w:numId w:val="16"/>
        </w:numPr>
      </w:pPr>
      <w:r w:rsidRPr="004F4590">
        <w:rPr>
          <w:b/>
          <w:bCs/>
        </w:rPr>
        <w:t>Contracts</w:t>
      </w:r>
      <w:proofErr w:type="gramStart"/>
      <w:r w:rsidRPr="004F4590">
        <w:rPr>
          <w:b/>
          <w:bCs/>
        </w:rPr>
        <w:t>:</w:t>
      </w:r>
      <w:r w:rsidRPr="004F4590">
        <w:t xml:space="preserve"> </w:t>
      </w:r>
      <w:r w:rsidRPr="004F4590">
        <w:rPr>
          <w:b/>
          <w:bCs/>
        </w:rPr>
        <w:t>:</w:t>
      </w:r>
      <w:proofErr w:type="gramEnd"/>
      <w:r w:rsidRPr="004F4590">
        <w:t xml:space="preserve"> Adherence to the terms of service and API usage agreements with </w:t>
      </w:r>
      <w:r>
        <w:t>AWS and Microsoft.</w:t>
      </w:r>
    </w:p>
    <w:p w14:paraId="364A8279" w14:textId="77777777" w:rsidR="004F4590" w:rsidRPr="004F4590" w:rsidRDefault="004F4590" w:rsidP="004F4590">
      <w:pPr>
        <w:pStyle w:val="ListParagraph"/>
        <w:numPr>
          <w:ilvl w:val="0"/>
          <w:numId w:val="16"/>
        </w:numPr>
      </w:pPr>
      <w:r w:rsidRPr="004F4590">
        <w:rPr>
          <w:b/>
          <w:bCs/>
        </w:rPr>
        <w:t>AI and NLP Models:</w:t>
      </w:r>
    </w:p>
    <w:p w14:paraId="637C3366" w14:textId="77777777" w:rsidR="004F4590" w:rsidRPr="004F4590" w:rsidRDefault="004F4590" w:rsidP="004F4590">
      <w:pPr>
        <w:pStyle w:val="ListParagraph"/>
        <w:numPr>
          <w:ilvl w:val="1"/>
          <w:numId w:val="16"/>
        </w:numPr>
      </w:pPr>
      <w:r w:rsidRPr="004F4590">
        <w:rPr>
          <w:b/>
          <w:bCs/>
        </w:rPr>
        <w:t>Supplies:</w:t>
      </w:r>
      <w:r w:rsidRPr="004F4590">
        <w:t xml:space="preserve"> Pre-trained machine learning models, natural language processing algorithms.</w:t>
      </w:r>
    </w:p>
    <w:p w14:paraId="2ECCA8EC" w14:textId="77777777" w:rsidR="004F4590" w:rsidRPr="004F4590" w:rsidRDefault="004F4590" w:rsidP="004F4590">
      <w:pPr>
        <w:pStyle w:val="ListParagraph"/>
        <w:numPr>
          <w:ilvl w:val="1"/>
          <w:numId w:val="16"/>
        </w:numPr>
      </w:pPr>
      <w:r w:rsidRPr="004F4590">
        <w:rPr>
          <w:b/>
          <w:bCs/>
        </w:rPr>
        <w:t>Major Suppliers:</w:t>
      </w:r>
      <w:r w:rsidRPr="004F4590">
        <w:t xml:space="preserve"> Leveraging models from OpenAI API, with plans to develop proprietary models in the future.</w:t>
      </w:r>
    </w:p>
    <w:p w14:paraId="7C79298B" w14:textId="77777777" w:rsidR="004F4590" w:rsidRPr="004F4590" w:rsidRDefault="004F4590" w:rsidP="004F4590">
      <w:pPr>
        <w:pStyle w:val="ListParagraph"/>
        <w:numPr>
          <w:ilvl w:val="1"/>
          <w:numId w:val="16"/>
        </w:numPr>
      </w:pPr>
      <w:r w:rsidRPr="004F4590">
        <w:rPr>
          <w:b/>
          <w:bCs/>
        </w:rPr>
        <w:t>Contracts:</w:t>
      </w:r>
      <w:r w:rsidRPr="004F4590">
        <w:t xml:space="preserve"> Adherence to the terms of service and API usage agreements with OpenAI.</w:t>
      </w:r>
    </w:p>
    <w:p w14:paraId="4F3BA218" w14:textId="77777777" w:rsidR="004F4590" w:rsidRPr="004F4590" w:rsidRDefault="004F4590" w:rsidP="004F4590">
      <w:pPr>
        <w:pStyle w:val="ListParagraph"/>
        <w:numPr>
          <w:ilvl w:val="0"/>
          <w:numId w:val="16"/>
        </w:numPr>
      </w:pPr>
      <w:r w:rsidRPr="004F4590">
        <w:rPr>
          <w:b/>
          <w:bCs/>
        </w:rPr>
        <w:t>Blockchain Infrastructure:</w:t>
      </w:r>
    </w:p>
    <w:p w14:paraId="3DC66270" w14:textId="77777777" w:rsidR="004F4590" w:rsidRPr="004F4590" w:rsidRDefault="004F4590" w:rsidP="004F4590">
      <w:pPr>
        <w:pStyle w:val="ListParagraph"/>
        <w:numPr>
          <w:ilvl w:val="1"/>
          <w:numId w:val="16"/>
        </w:numPr>
      </w:pPr>
      <w:r w:rsidRPr="004F4590">
        <w:rPr>
          <w:b/>
          <w:bCs/>
        </w:rPr>
        <w:t>Supplies:</w:t>
      </w:r>
      <w:r w:rsidRPr="004F4590">
        <w:t xml:space="preserve"> Blockchain technology for on-chain voting, reputation management, and crypto payments.</w:t>
      </w:r>
    </w:p>
    <w:p w14:paraId="7EBB35DB" w14:textId="77777777" w:rsidR="004F4590" w:rsidRPr="004F4590" w:rsidRDefault="004F4590" w:rsidP="004F4590">
      <w:pPr>
        <w:pStyle w:val="ListParagraph"/>
        <w:numPr>
          <w:ilvl w:val="1"/>
          <w:numId w:val="16"/>
        </w:numPr>
      </w:pPr>
      <w:r w:rsidRPr="004F4590">
        <w:rPr>
          <w:b/>
          <w:bCs/>
        </w:rPr>
        <w:t>Major Suppliers:</w:t>
      </w:r>
      <w:r w:rsidRPr="004F4590">
        <w:t xml:space="preserve"> Exploring integration with Polygon (previously Matic) or ICP blockchain.</w:t>
      </w:r>
    </w:p>
    <w:p w14:paraId="6F0E0439" w14:textId="77777777" w:rsidR="004F4590" w:rsidRDefault="004F4590" w:rsidP="004F4590">
      <w:pPr>
        <w:pStyle w:val="ListParagraph"/>
        <w:numPr>
          <w:ilvl w:val="1"/>
          <w:numId w:val="16"/>
        </w:numPr>
      </w:pPr>
      <w:r w:rsidRPr="004F4590">
        <w:rPr>
          <w:b/>
          <w:bCs/>
        </w:rPr>
        <w:t>Contracts:</w:t>
      </w:r>
      <w:r w:rsidRPr="004F4590">
        <w:t xml:space="preserve"> Formal agreements or adherence to blockchain network protocols for integration.</w:t>
      </w:r>
    </w:p>
    <w:p w14:paraId="6FEFD610" w14:textId="633DCBCD" w:rsidR="004F4590" w:rsidRPr="004F4590" w:rsidRDefault="004F4590" w:rsidP="004F4590">
      <w:pPr>
        <w:pStyle w:val="ListParagraph"/>
        <w:numPr>
          <w:ilvl w:val="0"/>
          <w:numId w:val="16"/>
        </w:numPr>
      </w:pPr>
      <w:r w:rsidRPr="004F4590">
        <w:rPr>
          <w:b/>
          <w:bCs/>
        </w:rPr>
        <w:t>Agent/Worker</w:t>
      </w:r>
      <w:r>
        <w:rPr>
          <w:b/>
          <w:bCs/>
        </w:rPr>
        <w:t>s</w:t>
      </w:r>
      <w:r w:rsidRPr="004F4590">
        <w:rPr>
          <w:b/>
          <w:bCs/>
        </w:rPr>
        <w:t>:</w:t>
      </w:r>
    </w:p>
    <w:p w14:paraId="5EF42403" w14:textId="6B4ECD41" w:rsidR="004F4590" w:rsidRDefault="004F4590" w:rsidP="004F4590">
      <w:pPr>
        <w:pStyle w:val="ListParagraph"/>
        <w:numPr>
          <w:ilvl w:val="1"/>
          <w:numId w:val="16"/>
        </w:numPr>
      </w:pPr>
      <w:r>
        <w:rPr>
          <w:b/>
          <w:bCs/>
        </w:rPr>
        <w:t>Supplies</w:t>
      </w:r>
      <w:r w:rsidRPr="004F4590">
        <w:rPr>
          <w:b/>
          <w:bCs/>
        </w:rPr>
        <w:t>:</w:t>
      </w:r>
      <w:r w:rsidRPr="004F4590">
        <w:t xml:space="preserve"> Access to available tasks, real-time notifications, enhanced task matching algorithms.</w:t>
      </w:r>
    </w:p>
    <w:p w14:paraId="71FEF018" w14:textId="4AE19ED8" w:rsidR="004F4590" w:rsidRPr="004F4590" w:rsidRDefault="004F4590" w:rsidP="004F4590">
      <w:pPr>
        <w:pStyle w:val="ListParagraph"/>
        <w:numPr>
          <w:ilvl w:val="1"/>
          <w:numId w:val="16"/>
        </w:numPr>
      </w:pPr>
      <w:r>
        <w:rPr>
          <w:b/>
          <w:bCs/>
        </w:rPr>
        <w:t>Major suppliers:</w:t>
      </w:r>
      <w:r>
        <w:t xml:space="preserve"> Final year students from major universities (UCT, Unisa, UP, UZH), agent networks (</w:t>
      </w:r>
      <w:proofErr w:type="spellStart"/>
      <w:r>
        <w:t>Geekulcha</w:t>
      </w:r>
      <w:proofErr w:type="spellEnd"/>
      <w:r>
        <w:t>)</w:t>
      </w:r>
      <w:r w:rsidR="00B23A07">
        <w:t>, active employees in the global workforce looking for more challenging tasks.</w:t>
      </w:r>
    </w:p>
    <w:p w14:paraId="0BE35ED3" w14:textId="469C609C" w:rsidR="00A62C9D" w:rsidRPr="00B23A07" w:rsidRDefault="00B23A07" w:rsidP="00B23A07">
      <w:pPr>
        <w:pStyle w:val="ListParagraph"/>
        <w:numPr>
          <w:ilvl w:val="1"/>
          <w:numId w:val="16"/>
        </w:numPr>
      </w:pPr>
      <w:r>
        <w:rPr>
          <w:b/>
          <w:bCs/>
        </w:rPr>
        <w:lastRenderedPageBreak/>
        <w:t xml:space="preserve">Contracts: </w:t>
      </w:r>
      <w:r w:rsidRPr="00B23A07">
        <w:t>Micro-contracts that stipulate role, deliverables and remuneration</w:t>
      </w:r>
      <w:r>
        <w:rPr>
          <w:b/>
          <w:bCs/>
        </w:rPr>
        <w:t xml:space="preserve"> </w:t>
      </w:r>
    </w:p>
    <w:p w14:paraId="5D61702E" w14:textId="77777777" w:rsidR="00B23A07" w:rsidRDefault="00B23A07" w:rsidP="00B23A07">
      <w:pPr>
        <w:pStyle w:val="ListParagraph"/>
        <w:ind w:left="1440"/>
      </w:pPr>
    </w:p>
    <w:p w14:paraId="2CB969BE" w14:textId="77777777" w:rsidR="00A62C9D" w:rsidRDefault="00000000">
      <w:pPr>
        <w:pStyle w:val="ListParagraph"/>
        <w:numPr>
          <w:ilvl w:val="0"/>
          <w:numId w:val="1"/>
        </w:numPr>
      </w:pPr>
      <w:r>
        <w:t xml:space="preserve">Prototype development- </w:t>
      </w:r>
    </w:p>
    <w:p w14:paraId="601A747D" w14:textId="77777777" w:rsidR="00A62C9D" w:rsidRDefault="00A62C9D">
      <w:pPr>
        <w:pStyle w:val="ListParagraph"/>
      </w:pPr>
    </w:p>
    <w:p w14:paraId="71F3D0C6" w14:textId="77777777" w:rsidR="00A62C9D" w:rsidRDefault="00000000">
      <w:pPr>
        <w:pStyle w:val="ListParagraph"/>
        <w:numPr>
          <w:ilvl w:val="0"/>
          <w:numId w:val="4"/>
        </w:numPr>
      </w:pPr>
      <w:r>
        <w:t>how did you fund this, and how much? Debt, grants involved etc??</w:t>
      </w:r>
    </w:p>
    <w:p w14:paraId="319D3551" w14:textId="77777777" w:rsidR="00A62C9D" w:rsidRDefault="00000000">
      <w:pPr>
        <w:pStyle w:val="ListParagraph"/>
        <w:numPr>
          <w:ilvl w:val="0"/>
          <w:numId w:val="4"/>
        </w:numPr>
      </w:pPr>
      <w:r>
        <w:t>Who were the major parties involved in the whole process?</w:t>
      </w:r>
    </w:p>
    <w:p w14:paraId="771321CA" w14:textId="77777777" w:rsidR="00A62C9D" w:rsidRDefault="00000000">
      <w:pPr>
        <w:pStyle w:val="ListParagraph"/>
        <w:numPr>
          <w:ilvl w:val="0"/>
          <w:numId w:val="4"/>
        </w:numPr>
      </w:pPr>
      <w:r>
        <w:t xml:space="preserve">Any independent tests carried out on the platform </w:t>
      </w:r>
      <w:proofErr w:type="spellStart"/>
      <w:r>
        <w:t>eg</w:t>
      </w:r>
      <w:proofErr w:type="spellEnd"/>
      <w:r>
        <w:t>, useability, functionalities like task creation, monitoring completion etc, payment processing, device operating system compatibility, security, performance etc?</w:t>
      </w:r>
    </w:p>
    <w:p w14:paraId="34043985" w14:textId="77777777" w:rsidR="00A62C9D" w:rsidRDefault="00000000">
      <w:pPr>
        <w:ind w:left="720"/>
      </w:pPr>
      <w:r>
        <w:t>Include dates where necessary.</w:t>
      </w:r>
    </w:p>
    <w:p w14:paraId="509E3B1F" w14:textId="76B05CD0" w:rsidR="009D6EDC" w:rsidRPr="009D6EDC" w:rsidRDefault="009D6EDC" w:rsidP="009D6EDC">
      <w:pPr>
        <w:ind w:left="720"/>
        <w:jc w:val="center"/>
        <w:rPr>
          <w:b/>
          <w:bCs/>
        </w:rPr>
      </w:pPr>
      <w:r w:rsidRPr="009D6EDC">
        <w:rPr>
          <w:b/>
          <w:bCs/>
        </w:rPr>
        <w:t>Answer:</w:t>
      </w:r>
    </w:p>
    <w:p w14:paraId="4A013F24" w14:textId="77777777" w:rsidR="00B23A07" w:rsidRPr="00B23A07" w:rsidRDefault="00B23A07" w:rsidP="00B23A07">
      <w:pPr>
        <w:numPr>
          <w:ilvl w:val="0"/>
          <w:numId w:val="18"/>
        </w:numPr>
      </w:pPr>
      <w:r w:rsidRPr="00B23A07">
        <w:rPr>
          <w:b/>
          <w:bCs/>
        </w:rPr>
        <w:t>Funding the Prototype:</w:t>
      </w:r>
    </w:p>
    <w:p w14:paraId="2CE01BD9" w14:textId="24F05B02" w:rsidR="00B23A07" w:rsidRPr="00B23A07" w:rsidRDefault="00B23A07" w:rsidP="00B23A07">
      <w:pPr>
        <w:numPr>
          <w:ilvl w:val="1"/>
          <w:numId w:val="18"/>
        </w:numPr>
      </w:pPr>
      <w:r w:rsidRPr="00B23A07">
        <w:t>The initial prototype development of Funti3r was primarily funded through a combination of personal investment by founders, and limited funding from</w:t>
      </w:r>
      <w:r>
        <w:t xml:space="preserve"> a</w:t>
      </w:r>
      <w:r w:rsidRPr="00B23A07">
        <w:t xml:space="preserve"> grant</w:t>
      </w:r>
      <w:r>
        <w:t xml:space="preserve"> provided by Ayoba through UCT GSB Solution Space</w:t>
      </w:r>
    </w:p>
    <w:p w14:paraId="2C993085" w14:textId="577A64BD" w:rsidR="00B23A07" w:rsidRPr="00B23A07" w:rsidRDefault="00B23A07" w:rsidP="00B23A07">
      <w:pPr>
        <w:numPr>
          <w:ilvl w:val="1"/>
          <w:numId w:val="18"/>
        </w:numPr>
      </w:pPr>
      <w:r w:rsidRPr="00B23A07">
        <w:t xml:space="preserve">Funding </w:t>
      </w:r>
      <w:proofErr w:type="spellStart"/>
      <w:r w:rsidRPr="00B23A07">
        <w:t>totaling</w:t>
      </w:r>
      <w:proofErr w:type="spellEnd"/>
      <w:r w:rsidRPr="00B23A07">
        <w:t xml:space="preserve"> approximately R</w:t>
      </w:r>
      <w:r>
        <w:t>50 000</w:t>
      </w:r>
      <w:r w:rsidRPr="00B23A07">
        <w:t>. There were no debts involved in this phase.</w:t>
      </w:r>
    </w:p>
    <w:p w14:paraId="0BE72C3F" w14:textId="77777777" w:rsidR="00B23A07" w:rsidRPr="00B23A07" w:rsidRDefault="00B23A07" w:rsidP="00B23A07">
      <w:pPr>
        <w:numPr>
          <w:ilvl w:val="0"/>
          <w:numId w:val="18"/>
        </w:numPr>
      </w:pPr>
      <w:r w:rsidRPr="00B23A07">
        <w:rPr>
          <w:b/>
          <w:bCs/>
        </w:rPr>
        <w:t>Parties Involved:</w:t>
      </w:r>
    </w:p>
    <w:p w14:paraId="3E991CC4" w14:textId="77777777" w:rsidR="00B23A07" w:rsidRPr="00B23A07" w:rsidRDefault="00B23A07" w:rsidP="00B23A07">
      <w:pPr>
        <w:numPr>
          <w:ilvl w:val="1"/>
          <w:numId w:val="18"/>
        </w:numPr>
      </w:pPr>
      <w:r w:rsidRPr="00B23A07">
        <w:rPr>
          <w:b/>
          <w:bCs/>
        </w:rPr>
        <w:t>Founders:</w:t>
      </w:r>
      <w:r w:rsidRPr="00B23A07">
        <w:t xml:space="preserve"> Wisani and Katlego Hlangwane spearheaded the concept, development, and initial execution of the prototype.</w:t>
      </w:r>
    </w:p>
    <w:p w14:paraId="12F167AB" w14:textId="77777777" w:rsidR="00B23A07" w:rsidRPr="00B23A07" w:rsidRDefault="00B23A07" w:rsidP="00B23A07">
      <w:pPr>
        <w:numPr>
          <w:ilvl w:val="1"/>
          <w:numId w:val="18"/>
        </w:numPr>
      </w:pPr>
      <w:r w:rsidRPr="00B23A07">
        <w:rPr>
          <w:b/>
          <w:bCs/>
        </w:rPr>
        <w:t>Development Team:</w:t>
      </w:r>
      <w:r w:rsidRPr="00B23A07">
        <w:t xml:space="preserve"> Collaborated with external development teams, including software engineers, UX/UI designers, and AI specialists.</w:t>
      </w:r>
    </w:p>
    <w:p w14:paraId="5222C424" w14:textId="77777777" w:rsidR="00B23A07" w:rsidRDefault="00B23A07" w:rsidP="00B23A07">
      <w:pPr>
        <w:numPr>
          <w:ilvl w:val="1"/>
          <w:numId w:val="18"/>
        </w:numPr>
      </w:pPr>
      <w:r w:rsidRPr="00B23A07">
        <w:rPr>
          <w:b/>
          <w:bCs/>
        </w:rPr>
        <w:t>Advisory Board:</w:t>
      </w:r>
      <w:r w:rsidRPr="00B23A07">
        <w:t xml:space="preserve"> Engaged industry experts and advisors to guide the development process strategically.</w:t>
      </w:r>
    </w:p>
    <w:p w14:paraId="3DF0D002" w14:textId="7B25C95D" w:rsidR="00B23A07" w:rsidRPr="00B23A07" w:rsidRDefault="00B23A07" w:rsidP="00B23A07">
      <w:pPr>
        <w:numPr>
          <w:ilvl w:val="1"/>
          <w:numId w:val="18"/>
        </w:numPr>
      </w:pPr>
      <w:r>
        <w:rPr>
          <w:b/>
          <w:bCs/>
        </w:rPr>
        <w:t>Funder:</w:t>
      </w:r>
      <w:r>
        <w:t xml:space="preserve"> Ayoba </w:t>
      </w:r>
    </w:p>
    <w:p w14:paraId="1ACB7BB0" w14:textId="77777777" w:rsidR="00B23A07" w:rsidRPr="00B23A07" w:rsidRDefault="00B23A07" w:rsidP="00B23A07">
      <w:pPr>
        <w:numPr>
          <w:ilvl w:val="0"/>
          <w:numId w:val="18"/>
        </w:numPr>
      </w:pPr>
      <w:r w:rsidRPr="00B23A07">
        <w:rPr>
          <w:b/>
          <w:bCs/>
        </w:rPr>
        <w:t>Independent Tests and Evaluation:</w:t>
      </w:r>
    </w:p>
    <w:p w14:paraId="0B54C3EA" w14:textId="79AC75EE" w:rsidR="00B23A07" w:rsidRPr="00B23A07" w:rsidRDefault="00B23A07" w:rsidP="00B23A07">
      <w:pPr>
        <w:numPr>
          <w:ilvl w:val="1"/>
          <w:numId w:val="18"/>
        </w:numPr>
      </w:pPr>
      <w:r w:rsidRPr="00B23A07">
        <w:t>Funti3r</w:t>
      </w:r>
      <w:r w:rsidR="009D6EDC">
        <w:t xml:space="preserve"> is</w:t>
      </w:r>
      <w:r w:rsidRPr="00B23A07">
        <w:t xml:space="preserve"> conduct</w:t>
      </w:r>
      <w:r w:rsidR="009D6EDC">
        <w:t>ing</w:t>
      </w:r>
      <w:r w:rsidRPr="00B23A07">
        <w:t xml:space="preserve"> rigorous testing and evaluation at various stages of the prototype development.</w:t>
      </w:r>
    </w:p>
    <w:p w14:paraId="4DECAB98" w14:textId="0B234F2B" w:rsidR="00B23A07" w:rsidRPr="00B23A07" w:rsidRDefault="00B23A07" w:rsidP="00B23A07">
      <w:pPr>
        <w:numPr>
          <w:ilvl w:val="1"/>
          <w:numId w:val="18"/>
        </w:numPr>
      </w:pPr>
      <w:r w:rsidRPr="00B23A07">
        <w:rPr>
          <w:b/>
          <w:bCs/>
        </w:rPr>
        <w:t>Usability Testing:</w:t>
      </w:r>
      <w:r w:rsidRPr="00B23A07">
        <w:t xml:space="preserve"> Involv</w:t>
      </w:r>
      <w:r w:rsidR="009D6EDC">
        <w:t>ing</w:t>
      </w:r>
      <w:r w:rsidRPr="00B23A07">
        <w:t xml:space="preserve"> user feedback sessions and iterative improvements based on user interactions. (Dates: November 202</w:t>
      </w:r>
      <w:r w:rsidR="009D6EDC">
        <w:t>3</w:t>
      </w:r>
      <w:r w:rsidRPr="00B23A07">
        <w:t xml:space="preserve"> - February 202</w:t>
      </w:r>
      <w:r w:rsidR="009D6EDC">
        <w:t>4</w:t>
      </w:r>
      <w:r w:rsidRPr="00B23A07">
        <w:t>)</w:t>
      </w:r>
    </w:p>
    <w:p w14:paraId="0B7FB9EB" w14:textId="376A4F63" w:rsidR="00B23A07" w:rsidRPr="00B23A07" w:rsidRDefault="00B23A07" w:rsidP="00B23A07">
      <w:pPr>
        <w:numPr>
          <w:ilvl w:val="1"/>
          <w:numId w:val="18"/>
        </w:numPr>
      </w:pPr>
      <w:r w:rsidRPr="00B23A07">
        <w:rPr>
          <w:b/>
          <w:bCs/>
        </w:rPr>
        <w:t>Functional Testing:</w:t>
      </w:r>
      <w:r w:rsidRPr="00B23A07">
        <w:t xml:space="preserve"> Ensur</w:t>
      </w:r>
      <w:r w:rsidR="009D6EDC">
        <w:t>ing</w:t>
      </w:r>
      <w:r w:rsidRPr="00B23A07">
        <w:t xml:space="preserve"> proper functioning of task creation, monitoring, payment processing, and system security. (Dates: </w:t>
      </w:r>
      <w:r w:rsidR="009D6EDC">
        <w:t>December</w:t>
      </w:r>
      <w:r w:rsidRPr="00B23A07">
        <w:t xml:space="preserve"> 2023 - April 202</w:t>
      </w:r>
      <w:r w:rsidR="009D6EDC">
        <w:t>4</w:t>
      </w:r>
      <w:r w:rsidRPr="00B23A07">
        <w:t>)</w:t>
      </w:r>
    </w:p>
    <w:p w14:paraId="3E0C1BBA" w14:textId="6D66ADB9" w:rsidR="00B23A07" w:rsidRPr="00B23A07" w:rsidRDefault="00B23A07" w:rsidP="00B23A07">
      <w:pPr>
        <w:numPr>
          <w:ilvl w:val="1"/>
          <w:numId w:val="18"/>
        </w:numPr>
      </w:pPr>
      <w:r w:rsidRPr="00B23A07">
        <w:rPr>
          <w:b/>
          <w:bCs/>
        </w:rPr>
        <w:t>Compatibility and Security Checks:</w:t>
      </w:r>
      <w:r w:rsidRPr="00B23A07">
        <w:t xml:space="preserve"> Conducted assessments for device operating systems compatibility, security protocols, and overall system performance. (Dates: </w:t>
      </w:r>
      <w:r w:rsidR="009D6EDC">
        <w:t>December</w:t>
      </w:r>
      <w:r w:rsidRPr="00B23A07">
        <w:t xml:space="preserve"> 2023 - May 202</w:t>
      </w:r>
      <w:r w:rsidR="009D6EDC">
        <w:t>4</w:t>
      </w:r>
      <w:r w:rsidRPr="00B23A07">
        <w:t>)</w:t>
      </w:r>
    </w:p>
    <w:p w14:paraId="211F75F7" w14:textId="417744EC" w:rsidR="00A62C9D" w:rsidRDefault="00B23A07" w:rsidP="009D6EDC">
      <w:pPr>
        <w:numPr>
          <w:ilvl w:val="1"/>
          <w:numId w:val="18"/>
        </w:numPr>
      </w:pPr>
      <w:r w:rsidRPr="00B23A07">
        <w:rPr>
          <w:b/>
          <w:bCs/>
        </w:rPr>
        <w:t>Third-Party Audits:</w:t>
      </w:r>
      <w:r w:rsidRPr="00B23A07">
        <w:t xml:space="preserve"> Engaged independent auditors to validate security measures and compliance with data protection standards. (Dates: </w:t>
      </w:r>
      <w:r w:rsidR="009D6EDC">
        <w:t>December</w:t>
      </w:r>
      <w:r w:rsidRPr="00B23A07">
        <w:t xml:space="preserve"> 2023 - </w:t>
      </w:r>
      <w:r w:rsidR="009D6EDC">
        <w:t>May</w:t>
      </w:r>
      <w:r w:rsidRPr="00B23A07">
        <w:t xml:space="preserve"> 202</w:t>
      </w:r>
      <w:r w:rsidR="009D6EDC">
        <w:t>4</w:t>
      </w:r>
      <w:r w:rsidRPr="00B23A07">
        <w:t>)</w:t>
      </w:r>
    </w:p>
    <w:p w14:paraId="25B95474" w14:textId="0EEB5BE4" w:rsidR="009D6EDC" w:rsidRDefault="00000000" w:rsidP="009D6EDC">
      <w:pPr>
        <w:pStyle w:val="ListParagraph"/>
        <w:numPr>
          <w:ilvl w:val="0"/>
          <w:numId w:val="1"/>
        </w:numPr>
      </w:pPr>
      <w:r>
        <w:t>How are you managing the protection of information (POPI)?</w:t>
      </w:r>
    </w:p>
    <w:p w14:paraId="4D2F44F7" w14:textId="77777777" w:rsidR="009D6EDC" w:rsidRDefault="009D6EDC" w:rsidP="009D6EDC">
      <w:pPr>
        <w:pStyle w:val="ListParagraph"/>
      </w:pPr>
    </w:p>
    <w:p w14:paraId="1FDF8E62" w14:textId="6BBD0537" w:rsidR="009D6EDC" w:rsidRPr="009D6EDC" w:rsidRDefault="009D6EDC" w:rsidP="009D6EDC">
      <w:pPr>
        <w:pStyle w:val="ListParagraph"/>
        <w:jc w:val="center"/>
        <w:rPr>
          <w:b/>
          <w:bCs/>
        </w:rPr>
      </w:pPr>
      <w:r w:rsidRPr="009D6EDC">
        <w:rPr>
          <w:b/>
          <w:bCs/>
        </w:rPr>
        <w:t>Answer:</w:t>
      </w:r>
    </w:p>
    <w:p w14:paraId="6564A3C6" w14:textId="77777777" w:rsidR="00A62C9D" w:rsidRDefault="00A62C9D">
      <w:pPr>
        <w:pStyle w:val="ListParagraph"/>
      </w:pPr>
    </w:p>
    <w:p w14:paraId="5022F9CB" w14:textId="4D05AA1B" w:rsidR="00816F2C" w:rsidRDefault="00816F2C">
      <w:pPr>
        <w:pStyle w:val="ListParagraph"/>
        <w:rPr>
          <w:rFonts w:ascii="Segoe UI" w:hAnsi="Segoe UI" w:cs="Segoe UI"/>
          <w:color w:val="374151"/>
        </w:rPr>
      </w:pPr>
      <w:r w:rsidRPr="00B23A07">
        <w:rPr>
          <w:rFonts w:asciiTheme="minorHAnsi" w:hAnsiTheme="minorHAnsi" w:cstheme="minorHAnsi"/>
          <w:color w:val="374151"/>
        </w:rPr>
        <w:t>We implement robust data security measures, including encryption protocols, access controls, and regular audits, to safeguard user data and ensure compliance with POPIA regulations. Additionally, our platform employs privacy-by-design principles, integrating data protection features into the core architecture of our systems. We continuously review and update our policies and procedures to align with evolving data protection standards and to maintain the highest level of data security and privacy for our users</w:t>
      </w:r>
      <w:r>
        <w:rPr>
          <w:rFonts w:ascii="Segoe UI" w:hAnsi="Segoe UI" w:cs="Segoe UI"/>
          <w:color w:val="374151"/>
        </w:rPr>
        <w:t>.</w:t>
      </w:r>
    </w:p>
    <w:p w14:paraId="762F610A" w14:textId="77777777" w:rsidR="00816F2C" w:rsidRDefault="00816F2C">
      <w:pPr>
        <w:pStyle w:val="ListParagraph"/>
      </w:pPr>
    </w:p>
    <w:p w14:paraId="60EBD9EA" w14:textId="77777777" w:rsidR="00A62C9D" w:rsidRDefault="00000000">
      <w:pPr>
        <w:pStyle w:val="ListParagraph"/>
        <w:numPr>
          <w:ilvl w:val="0"/>
          <w:numId w:val="1"/>
        </w:numPr>
      </w:pPr>
      <w:r>
        <w:t>Does your platform have to align/ comply with any standards…?? If so which ones? If not, why?</w:t>
      </w:r>
    </w:p>
    <w:p w14:paraId="780250DA" w14:textId="77777777" w:rsidR="009D6EDC" w:rsidRDefault="009D6EDC" w:rsidP="009D6EDC">
      <w:pPr>
        <w:pStyle w:val="ListParagraph"/>
      </w:pPr>
    </w:p>
    <w:p w14:paraId="612127EF" w14:textId="594FEA47" w:rsidR="009D6EDC" w:rsidRPr="009D6EDC" w:rsidRDefault="009D6EDC" w:rsidP="009D6EDC">
      <w:pPr>
        <w:pStyle w:val="ListParagraph"/>
        <w:jc w:val="center"/>
        <w:rPr>
          <w:b/>
          <w:bCs/>
        </w:rPr>
      </w:pPr>
      <w:r w:rsidRPr="009D6EDC">
        <w:rPr>
          <w:b/>
          <w:bCs/>
        </w:rPr>
        <w:t>Answer:</w:t>
      </w:r>
    </w:p>
    <w:p w14:paraId="3F7CC859" w14:textId="77777777" w:rsidR="00C01838" w:rsidRDefault="00C01838" w:rsidP="00C01838">
      <w:pPr>
        <w:pStyle w:val="ListParagraph"/>
      </w:pPr>
    </w:p>
    <w:p w14:paraId="04D11EC2" w14:textId="0A8F2304" w:rsidR="00C01838" w:rsidRDefault="00C01838" w:rsidP="00C01838">
      <w:pPr>
        <w:pStyle w:val="ListParagraph"/>
      </w:pPr>
      <w:r w:rsidRPr="00C01838">
        <w:rPr>
          <w:b/>
          <w:bCs/>
        </w:rPr>
        <w:t>Data Protection Regulations:</w:t>
      </w:r>
      <w:r w:rsidRPr="00C01838">
        <w:t xml:space="preserve"> Compliance with regional data protection laws such as GDPR, CCPA, and local data privacy laws to safeguard user data.</w:t>
      </w:r>
    </w:p>
    <w:p w14:paraId="5313D0EE" w14:textId="77777777" w:rsidR="00A62C9D" w:rsidRDefault="00A62C9D">
      <w:pPr>
        <w:pStyle w:val="ListParagraph"/>
      </w:pPr>
    </w:p>
    <w:p w14:paraId="3A431C05" w14:textId="77777777" w:rsidR="00A62C9D" w:rsidRDefault="00000000">
      <w:pPr>
        <w:pStyle w:val="ListParagraph"/>
        <w:numPr>
          <w:ilvl w:val="0"/>
          <w:numId w:val="1"/>
        </w:numPr>
      </w:pPr>
      <w:r>
        <w:t>Confirm you do not have any registered intellectual property.</w:t>
      </w:r>
    </w:p>
    <w:p w14:paraId="37A96C94" w14:textId="77777777" w:rsidR="003D554F" w:rsidRDefault="003D554F" w:rsidP="003D554F">
      <w:pPr>
        <w:pStyle w:val="ListParagraph"/>
      </w:pPr>
    </w:p>
    <w:p w14:paraId="2440A116" w14:textId="1A7E2001" w:rsidR="009D6EDC" w:rsidRPr="009D6EDC" w:rsidRDefault="009D6EDC" w:rsidP="009D6EDC">
      <w:pPr>
        <w:pStyle w:val="ListParagraph"/>
        <w:jc w:val="center"/>
        <w:rPr>
          <w:b/>
          <w:bCs/>
        </w:rPr>
      </w:pPr>
      <w:r w:rsidRPr="009D6EDC">
        <w:rPr>
          <w:b/>
          <w:bCs/>
        </w:rPr>
        <w:t>Answer:</w:t>
      </w:r>
    </w:p>
    <w:p w14:paraId="5B005AD4" w14:textId="66DCD00E" w:rsidR="003D554F" w:rsidRDefault="003D554F" w:rsidP="003D554F">
      <w:pPr>
        <w:pStyle w:val="ListParagraph"/>
      </w:pPr>
      <w:r>
        <w:t>Yes, we don’t have any registered IP yet.</w:t>
      </w:r>
    </w:p>
    <w:p w14:paraId="3B96B253" w14:textId="77777777" w:rsidR="00A62C9D" w:rsidRDefault="00A62C9D">
      <w:pPr>
        <w:pStyle w:val="ListParagraph"/>
      </w:pPr>
    </w:p>
    <w:p w14:paraId="1F43F112" w14:textId="77777777" w:rsidR="00A62C9D" w:rsidRDefault="00000000">
      <w:pPr>
        <w:pStyle w:val="ListParagraph"/>
        <w:numPr>
          <w:ilvl w:val="0"/>
          <w:numId w:val="1"/>
        </w:numPr>
      </w:pPr>
      <w:r>
        <w:t>Is your platform based / leveraging on any already existing platform(s)? If so which ones and what features/elements exactly?</w:t>
      </w:r>
    </w:p>
    <w:p w14:paraId="22617705" w14:textId="77777777" w:rsidR="009D6EDC" w:rsidRDefault="009D6EDC" w:rsidP="009D6EDC">
      <w:pPr>
        <w:pStyle w:val="ListParagraph"/>
      </w:pPr>
    </w:p>
    <w:p w14:paraId="2D9320B5" w14:textId="5276805B" w:rsidR="009D6EDC" w:rsidRPr="009D6EDC" w:rsidRDefault="009D6EDC" w:rsidP="009D6EDC">
      <w:pPr>
        <w:pStyle w:val="ListParagraph"/>
        <w:jc w:val="center"/>
        <w:rPr>
          <w:b/>
          <w:bCs/>
        </w:rPr>
      </w:pPr>
      <w:r w:rsidRPr="009D6EDC">
        <w:rPr>
          <w:b/>
          <w:bCs/>
        </w:rPr>
        <w:t>Answer:</w:t>
      </w:r>
    </w:p>
    <w:p w14:paraId="7539CC31" w14:textId="77777777" w:rsidR="00BC5DB0" w:rsidRDefault="00BC5DB0" w:rsidP="00BC5DB0">
      <w:pPr>
        <w:pStyle w:val="ListParagraph"/>
      </w:pPr>
    </w:p>
    <w:p w14:paraId="339F1EA9" w14:textId="77777777" w:rsidR="00BC5DB0" w:rsidRPr="00BC5DB0" w:rsidRDefault="00BC5DB0" w:rsidP="00BC5DB0">
      <w:pPr>
        <w:pStyle w:val="ListParagraph"/>
      </w:pPr>
      <w:r w:rsidRPr="00BC5DB0">
        <w:t>In addition to the proprietary technology stack, Funti3r temporarily leverages the OpenAI API to enhance its bot capabilities. This integration allows us to offer advanced AI features while our in-house AI development is underway. Moreover, Funti3r is exploring the integration of the Polygon/ICP blockchain to augment its web3 value proposition. The blockchain integration aims to bring on-chain voting, reputation management, and crypto payments, enhancing transparency, security, and efficiency within the Funti3r ecosystem. This strategic move aligns with our commitment to adopting cutting-edge technologies for the benefit of our users and the overall micro-tasking community.</w:t>
      </w:r>
    </w:p>
    <w:p w14:paraId="7A681A0C" w14:textId="77777777" w:rsidR="00BC5DB0" w:rsidRPr="00BC5DB0" w:rsidRDefault="00BC5DB0" w:rsidP="00BC5DB0">
      <w:pPr>
        <w:pStyle w:val="ListParagraph"/>
        <w:rPr>
          <w:vanish/>
        </w:rPr>
      </w:pPr>
      <w:r w:rsidRPr="00BC5DB0">
        <w:rPr>
          <w:vanish/>
        </w:rPr>
        <w:t>Top of Form</w:t>
      </w:r>
    </w:p>
    <w:p w14:paraId="5FAEC968" w14:textId="77777777" w:rsidR="00BC5DB0" w:rsidRDefault="00BC5DB0" w:rsidP="00BC5DB0">
      <w:pPr>
        <w:pStyle w:val="ListParagraph"/>
      </w:pPr>
    </w:p>
    <w:p w14:paraId="0C840DFE" w14:textId="77777777" w:rsidR="00A62C9D" w:rsidRDefault="00A62C9D">
      <w:pPr>
        <w:pStyle w:val="ListParagraph"/>
      </w:pPr>
    </w:p>
    <w:p w14:paraId="41198391" w14:textId="77777777" w:rsidR="00A62C9D" w:rsidRDefault="00000000">
      <w:pPr>
        <w:pStyle w:val="ListParagraph"/>
        <w:numPr>
          <w:ilvl w:val="0"/>
          <w:numId w:val="1"/>
        </w:numPr>
      </w:pPr>
      <w:r>
        <w:t xml:space="preserve">Can you complete a competition matrix (table format)? This involves siting the similar products available, </w:t>
      </w:r>
      <w:proofErr w:type="spellStart"/>
      <w:proofErr w:type="gramStart"/>
      <w:r>
        <w:t>eg</w:t>
      </w:r>
      <w:proofErr w:type="spellEnd"/>
      <w:proofErr w:type="gramEnd"/>
      <w:r>
        <w:t xml:space="preserve"> Sayna, Ipsos, M-Turk etc, comparing each one against your one, so that the differences are clearly reflected. Your table should include, among others:</w:t>
      </w:r>
    </w:p>
    <w:p w14:paraId="0AD937A8" w14:textId="77777777" w:rsidR="00A62C9D" w:rsidRDefault="00A62C9D">
      <w:pPr>
        <w:pStyle w:val="ListParagraph"/>
      </w:pPr>
    </w:p>
    <w:p w14:paraId="4A38E3AD" w14:textId="77777777" w:rsidR="00A62C9D" w:rsidRDefault="00000000">
      <w:pPr>
        <w:pStyle w:val="ListParagraph"/>
        <w:numPr>
          <w:ilvl w:val="0"/>
          <w:numId w:val="4"/>
        </w:numPr>
      </w:pPr>
      <w:r>
        <w:t>Data services and tools</w:t>
      </w:r>
    </w:p>
    <w:p w14:paraId="03832DCE" w14:textId="77777777" w:rsidR="00A62C9D" w:rsidRDefault="00000000">
      <w:pPr>
        <w:pStyle w:val="ListParagraph"/>
        <w:numPr>
          <w:ilvl w:val="0"/>
          <w:numId w:val="4"/>
        </w:numPr>
      </w:pPr>
      <w:r>
        <w:t>efficient task allocation</w:t>
      </w:r>
    </w:p>
    <w:p w14:paraId="5A80F606" w14:textId="77777777" w:rsidR="00A62C9D" w:rsidRDefault="00000000">
      <w:pPr>
        <w:pStyle w:val="ListParagraph"/>
        <w:numPr>
          <w:ilvl w:val="0"/>
          <w:numId w:val="4"/>
        </w:numPr>
      </w:pPr>
      <w:r>
        <w:t>quality and skill</w:t>
      </w:r>
    </w:p>
    <w:p w14:paraId="206B3B3E" w14:textId="77777777" w:rsidR="00A62C9D" w:rsidRDefault="00000000">
      <w:pPr>
        <w:pStyle w:val="ListParagraph"/>
        <w:numPr>
          <w:ilvl w:val="0"/>
          <w:numId w:val="4"/>
        </w:numPr>
      </w:pPr>
      <w:r>
        <w:t xml:space="preserve">cost / affordability </w:t>
      </w:r>
    </w:p>
    <w:p w14:paraId="4CCC850D" w14:textId="77777777" w:rsidR="00A62C9D" w:rsidRDefault="00000000">
      <w:pPr>
        <w:pStyle w:val="ListParagraph"/>
        <w:ind w:left="1080"/>
      </w:pPr>
      <w:r>
        <w:t>etc</w:t>
      </w:r>
      <w:proofErr w:type="gramStart"/>
      <w:r>
        <w:t>…..</w:t>
      </w:r>
      <w:proofErr w:type="gramEnd"/>
      <w:r>
        <w:t xml:space="preserve">as we believe (so far) that this is where your competitive advantage (uniqueness) lies.  </w:t>
      </w:r>
    </w:p>
    <w:p w14:paraId="5D192128" w14:textId="77777777" w:rsidR="00A62C9D" w:rsidRDefault="00A62C9D">
      <w:pPr>
        <w:pStyle w:val="ListParagraph"/>
        <w:ind w:left="1080"/>
      </w:pPr>
    </w:p>
    <w:p w14:paraId="2819E8C7" w14:textId="77777777" w:rsidR="00A62C9D" w:rsidRDefault="00000000">
      <w:pPr>
        <w:pStyle w:val="ListParagraph"/>
        <w:ind w:left="1080"/>
        <w:rPr>
          <w:i/>
          <w:iCs/>
        </w:rPr>
      </w:pPr>
      <w:r>
        <w:rPr>
          <w:i/>
          <w:iCs/>
        </w:rPr>
        <w:lastRenderedPageBreak/>
        <w:t xml:space="preserve">It is important that the table is comprehensive enough and easily useable to point out what differentiates you from what exists in the market, seeing that there are ‘similar’ products already in </w:t>
      </w:r>
      <w:proofErr w:type="spellStart"/>
      <w:r>
        <w:rPr>
          <w:i/>
          <w:iCs/>
        </w:rPr>
        <w:t>existance</w:t>
      </w:r>
      <w:proofErr w:type="spellEnd"/>
      <w:r>
        <w:rPr>
          <w:i/>
          <w:iCs/>
        </w:rPr>
        <w:t>.</w:t>
      </w:r>
    </w:p>
    <w:p w14:paraId="1C622502" w14:textId="77777777" w:rsidR="009D6EDC" w:rsidRDefault="009D6EDC">
      <w:pPr>
        <w:pStyle w:val="ListParagraph"/>
        <w:ind w:left="1080"/>
        <w:rPr>
          <w:i/>
          <w:iCs/>
        </w:rPr>
      </w:pPr>
    </w:p>
    <w:p w14:paraId="36B7A35B" w14:textId="47F06CBB" w:rsidR="009D6EDC" w:rsidRPr="009D6EDC" w:rsidRDefault="009D6EDC" w:rsidP="009D6EDC">
      <w:pPr>
        <w:pStyle w:val="ListParagraph"/>
        <w:ind w:left="1080"/>
        <w:jc w:val="center"/>
        <w:rPr>
          <w:b/>
          <w:bCs/>
        </w:rPr>
      </w:pPr>
      <w:r w:rsidRPr="009D6EDC">
        <w:rPr>
          <w:b/>
          <w:bCs/>
        </w:rPr>
        <w:t>Answer:</w:t>
      </w:r>
    </w:p>
    <w:p w14:paraId="22C20419" w14:textId="77777777" w:rsidR="00547337" w:rsidRDefault="00547337">
      <w:pPr>
        <w:pStyle w:val="ListParagraph"/>
        <w:ind w:left="1080"/>
        <w:rPr>
          <w:i/>
          <w:iCs/>
        </w:rPr>
      </w:pPr>
    </w:p>
    <w:p w14:paraId="653F62E3" w14:textId="77777777" w:rsidR="00547337" w:rsidRDefault="00547337">
      <w:pPr>
        <w:pStyle w:val="ListParagraph"/>
        <w:ind w:left="1080"/>
        <w:rPr>
          <w:i/>
          <w:iCs/>
        </w:rPr>
      </w:pPr>
    </w:p>
    <w:tbl>
      <w:tblPr>
        <w:tblStyle w:val="TableGrid"/>
        <w:tblW w:w="0" w:type="auto"/>
        <w:tblInd w:w="1080" w:type="dxa"/>
        <w:tblLook w:val="04A0" w:firstRow="1" w:lastRow="0" w:firstColumn="1" w:lastColumn="0" w:noHBand="0" w:noVBand="1"/>
      </w:tblPr>
      <w:tblGrid>
        <w:gridCol w:w="7936"/>
      </w:tblGrid>
      <w:tr w:rsidR="00547337" w:rsidRPr="00547337" w14:paraId="2CA3CA77" w14:textId="77777777" w:rsidTr="00547337">
        <w:tc>
          <w:tcPr>
            <w:tcW w:w="7936" w:type="dxa"/>
          </w:tcPr>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98"/>
              <w:gridCol w:w="2367"/>
              <w:gridCol w:w="1650"/>
              <w:gridCol w:w="1688"/>
              <w:gridCol w:w="1792"/>
            </w:tblGrid>
            <w:tr w:rsidR="00547337" w:rsidRPr="00547337" w14:paraId="3C8E8AFD" w14:textId="77777777" w:rsidTr="00547337">
              <w:trPr>
                <w:tblHeader/>
                <w:tblCellSpacing w:w="15" w:type="dxa"/>
              </w:trPr>
              <w:tc>
                <w:tcPr>
                  <w:tcW w:w="1027" w:type="dxa"/>
                  <w:tcBorders>
                    <w:top w:val="single" w:sz="6" w:space="0" w:color="D9D9E3"/>
                    <w:left w:val="single" w:sz="6" w:space="0" w:color="D9D9E3"/>
                    <w:bottom w:val="single" w:sz="6" w:space="0" w:color="D9D9E3"/>
                    <w:right w:val="single" w:sz="2" w:space="0" w:color="D9D9E3"/>
                  </w:tcBorders>
                  <w:vAlign w:val="bottom"/>
                  <w:hideMark/>
                </w:tcPr>
                <w:p w14:paraId="08B86DB6" w14:textId="69550BD2" w:rsidR="00547337" w:rsidRPr="00547337" w:rsidRDefault="00547337" w:rsidP="00547337">
                  <w:pPr>
                    <w:pStyle w:val="ListParagraph"/>
                    <w:rPr>
                      <w:sz w:val="16"/>
                      <w:szCs w:val="16"/>
                    </w:rPr>
                  </w:pPr>
                  <w:r w:rsidRPr="00547337">
                    <w:rPr>
                      <w:sz w:val="16"/>
                      <w:szCs w:val="16"/>
                    </w:rPr>
                    <w:t xml:space="preserve">Features </w:t>
                  </w:r>
                </w:p>
              </w:tc>
              <w:tc>
                <w:tcPr>
                  <w:tcW w:w="2624" w:type="dxa"/>
                  <w:tcBorders>
                    <w:top w:val="single" w:sz="6" w:space="0" w:color="D9D9E3"/>
                    <w:left w:val="single" w:sz="6" w:space="0" w:color="D9D9E3"/>
                    <w:bottom w:val="single" w:sz="6" w:space="0" w:color="D9D9E3"/>
                    <w:right w:val="single" w:sz="2" w:space="0" w:color="D9D9E3"/>
                  </w:tcBorders>
                  <w:vAlign w:val="bottom"/>
                  <w:hideMark/>
                </w:tcPr>
                <w:p w14:paraId="26559E35" w14:textId="77777777" w:rsidR="00547337" w:rsidRPr="00547337" w:rsidRDefault="00547337" w:rsidP="00547337">
                  <w:pPr>
                    <w:pStyle w:val="ListParagraph"/>
                    <w:rPr>
                      <w:b/>
                      <w:bCs/>
                      <w:sz w:val="16"/>
                      <w:szCs w:val="16"/>
                    </w:rPr>
                  </w:pPr>
                  <w:r w:rsidRPr="00547337">
                    <w:rPr>
                      <w:b/>
                      <w:bCs/>
                      <w:sz w:val="16"/>
                      <w:szCs w:val="16"/>
                    </w:rPr>
                    <w:t>Funti3r</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DA32ED8" w14:textId="77777777" w:rsidR="00547337" w:rsidRPr="00547337" w:rsidRDefault="00547337" w:rsidP="00547337">
                  <w:pPr>
                    <w:pStyle w:val="ListParagraph"/>
                    <w:rPr>
                      <w:b/>
                      <w:bCs/>
                      <w:sz w:val="16"/>
                      <w:szCs w:val="16"/>
                    </w:rPr>
                  </w:pPr>
                  <w:r w:rsidRPr="00547337">
                    <w:rPr>
                      <w:b/>
                      <w:bCs/>
                      <w:sz w:val="16"/>
                      <w:szCs w:val="16"/>
                    </w:rPr>
                    <w:t>Sayna</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848FB45" w14:textId="77777777" w:rsidR="00547337" w:rsidRPr="00547337" w:rsidRDefault="00547337" w:rsidP="00547337">
                  <w:pPr>
                    <w:pStyle w:val="ListParagraph"/>
                    <w:rPr>
                      <w:b/>
                      <w:bCs/>
                      <w:sz w:val="16"/>
                      <w:szCs w:val="16"/>
                    </w:rPr>
                  </w:pPr>
                  <w:r w:rsidRPr="00547337">
                    <w:rPr>
                      <w:b/>
                      <w:bCs/>
                      <w:sz w:val="16"/>
                      <w:szCs w:val="16"/>
                    </w:rPr>
                    <w:t>Ipsos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62DC67FF" w14:textId="7EB363BF" w:rsidR="00547337" w:rsidRPr="00547337" w:rsidRDefault="00547337" w:rsidP="00547337">
                  <w:pPr>
                    <w:rPr>
                      <w:b/>
                      <w:bCs/>
                      <w:sz w:val="16"/>
                      <w:szCs w:val="16"/>
                    </w:rPr>
                  </w:pPr>
                  <w:r w:rsidRPr="00547337">
                    <w:rPr>
                      <w:b/>
                      <w:bCs/>
                      <w:sz w:val="16"/>
                      <w:szCs w:val="16"/>
                    </w:rPr>
                    <w:t xml:space="preserve"> (M-Turk)</w:t>
                  </w:r>
                </w:p>
              </w:tc>
            </w:tr>
            <w:tr w:rsidR="00547337" w:rsidRPr="00547337" w14:paraId="3E3F56E0" w14:textId="77777777" w:rsidTr="00547337">
              <w:trPr>
                <w:tblCellSpacing w:w="15" w:type="dxa"/>
              </w:trPr>
              <w:tc>
                <w:tcPr>
                  <w:tcW w:w="1027" w:type="dxa"/>
                  <w:tcBorders>
                    <w:top w:val="single" w:sz="2" w:space="0" w:color="D9D9E3"/>
                    <w:left w:val="single" w:sz="6" w:space="0" w:color="D9D9E3"/>
                    <w:bottom w:val="single" w:sz="6" w:space="0" w:color="D9D9E3"/>
                    <w:right w:val="single" w:sz="2" w:space="0" w:color="D9D9E3"/>
                  </w:tcBorders>
                  <w:vAlign w:val="bottom"/>
                  <w:hideMark/>
                </w:tcPr>
                <w:p w14:paraId="4376CE39" w14:textId="77777777" w:rsidR="00547337" w:rsidRPr="00547337" w:rsidRDefault="00547337" w:rsidP="00547337">
                  <w:pPr>
                    <w:pStyle w:val="ListParagraph"/>
                    <w:rPr>
                      <w:sz w:val="16"/>
                      <w:szCs w:val="16"/>
                    </w:rPr>
                  </w:pPr>
                  <w:r w:rsidRPr="00547337">
                    <w:rPr>
                      <w:b/>
                      <w:bCs/>
                      <w:sz w:val="16"/>
                      <w:szCs w:val="16"/>
                    </w:rPr>
                    <w:t>Data Services and Tools</w:t>
                  </w:r>
                </w:p>
              </w:tc>
              <w:tc>
                <w:tcPr>
                  <w:tcW w:w="2624" w:type="dxa"/>
                  <w:tcBorders>
                    <w:top w:val="single" w:sz="2" w:space="0" w:color="D9D9E3"/>
                    <w:left w:val="single" w:sz="6" w:space="0" w:color="D9D9E3"/>
                    <w:bottom w:val="single" w:sz="6" w:space="0" w:color="D9D9E3"/>
                    <w:right w:val="single" w:sz="2" w:space="0" w:color="D9D9E3"/>
                  </w:tcBorders>
                  <w:vAlign w:val="bottom"/>
                  <w:hideMark/>
                </w:tcPr>
                <w:p w14:paraId="3FD23108" w14:textId="77777777" w:rsidR="00547337" w:rsidRPr="00547337" w:rsidRDefault="00547337" w:rsidP="00547337">
                  <w:pPr>
                    <w:pStyle w:val="ListParagraph"/>
                    <w:rPr>
                      <w:sz w:val="16"/>
                      <w:szCs w:val="16"/>
                    </w:rPr>
                  </w:pPr>
                  <w:r w:rsidRPr="00547337">
                    <w:rPr>
                      <w:rFonts w:ascii="Segoe UI Emoji" w:hAnsi="Segoe UI Emoji" w:cs="Segoe UI Emoji"/>
                      <w:sz w:val="16"/>
                      <w:szCs w:val="16"/>
                    </w:rPr>
                    <w:t>✔️</w:t>
                  </w:r>
                  <w:r w:rsidRPr="00547337">
                    <w:rPr>
                      <w:sz w:val="16"/>
                      <w:szCs w:val="16"/>
                    </w:rPr>
                    <w:t xml:space="preserve"> Offers robust data enrichment services and tools.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DAFCEF4" w14:textId="77777777" w:rsidR="00547337" w:rsidRPr="00547337" w:rsidRDefault="00547337" w:rsidP="00547337">
                  <w:pPr>
                    <w:pStyle w:val="ListParagraph"/>
                    <w:rPr>
                      <w:sz w:val="16"/>
                      <w:szCs w:val="16"/>
                    </w:rPr>
                  </w:pPr>
                  <w:r w:rsidRPr="00547337">
                    <w:rPr>
                      <w:rFonts w:ascii="Segoe UI Emoji" w:hAnsi="Segoe UI Emoji" w:cs="Segoe UI Emoji"/>
                      <w:sz w:val="16"/>
                      <w:szCs w:val="16"/>
                    </w:rPr>
                    <w:t>❌</w:t>
                  </w:r>
                  <w:r w:rsidRPr="00547337">
                    <w:rPr>
                      <w:sz w:val="16"/>
                      <w:szCs w:val="16"/>
                    </w:rPr>
                    <w:t xml:space="preserve"> Limited data services, primarily focused on surveys.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CA358AE" w14:textId="77777777" w:rsidR="00547337" w:rsidRPr="00547337" w:rsidRDefault="00547337" w:rsidP="00547337">
                  <w:pPr>
                    <w:pStyle w:val="ListParagraph"/>
                    <w:rPr>
                      <w:sz w:val="16"/>
                      <w:szCs w:val="16"/>
                    </w:rPr>
                  </w:pPr>
                  <w:r w:rsidRPr="00547337">
                    <w:rPr>
                      <w:rFonts w:ascii="Segoe UI Emoji" w:hAnsi="Segoe UI Emoji" w:cs="Segoe UI Emoji"/>
                      <w:sz w:val="16"/>
                      <w:szCs w:val="16"/>
                    </w:rPr>
                    <w:t>❌</w:t>
                  </w:r>
                  <w:r w:rsidRPr="00547337">
                    <w:rPr>
                      <w:sz w:val="16"/>
                      <w:szCs w:val="16"/>
                    </w:rPr>
                    <w:t xml:space="preserve"> Data services not a primary feature.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18DF6BD" w14:textId="77777777" w:rsidR="00547337" w:rsidRPr="00547337" w:rsidRDefault="00547337" w:rsidP="00547337">
                  <w:pPr>
                    <w:pStyle w:val="ListParagraph"/>
                    <w:rPr>
                      <w:sz w:val="16"/>
                      <w:szCs w:val="16"/>
                    </w:rPr>
                  </w:pPr>
                  <w:r w:rsidRPr="00547337">
                    <w:rPr>
                      <w:rFonts w:ascii="Segoe UI Emoji" w:hAnsi="Segoe UI Emoji" w:cs="Segoe UI Emoji"/>
                      <w:sz w:val="16"/>
                      <w:szCs w:val="16"/>
                    </w:rPr>
                    <w:t>❌</w:t>
                  </w:r>
                  <w:r w:rsidRPr="00547337">
                    <w:rPr>
                      <w:sz w:val="16"/>
                      <w:szCs w:val="16"/>
                    </w:rPr>
                    <w:t xml:space="preserve"> Focus on micro-tasking; limited data services.</w:t>
                  </w:r>
                </w:p>
              </w:tc>
            </w:tr>
            <w:tr w:rsidR="00547337" w:rsidRPr="00547337" w14:paraId="0859FBA8" w14:textId="77777777" w:rsidTr="00547337">
              <w:trPr>
                <w:tblCellSpacing w:w="15" w:type="dxa"/>
              </w:trPr>
              <w:tc>
                <w:tcPr>
                  <w:tcW w:w="1027" w:type="dxa"/>
                  <w:tcBorders>
                    <w:top w:val="single" w:sz="2" w:space="0" w:color="D9D9E3"/>
                    <w:left w:val="single" w:sz="6" w:space="0" w:color="D9D9E3"/>
                    <w:bottom w:val="single" w:sz="6" w:space="0" w:color="D9D9E3"/>
                    <w:right w:val="single" w:sz="2" w:space="0" w:color="D9D9E3"/>
                  </w:tcBorders>
                  <w:vAlign w:val="bottom"/>
                  <w:hideMark/>
                </w:tcPr>
                <w:p w14:paraId="1EF49B48" w14:textId="77777777" w:rsidR="00547337" w:rsidRPr="00547337" w:rsidRDefault="00547337" w:rsidP="00547337">
                  <w:pPr>
                    <w:pStyle w:val="ListParagraph"/>
                    <w:rPr>
                      <w:sz w:val="16"/>
                      <w:szCs w:val="16"/>
                    </w:rPr>
                  </w:pPr>
                  <w:r w:rsidRPr="00547337">
                    <w:rPr>
                      <w:b/>
                      <w:bCs/>
                      <w:sz w:val="16"/>
                      <w:szCs w:val="16"/>
                    </w:rPr>
                    <w:t>Efficient Task Allocation</w:t>
                  </w:r>
                </w:p>
              </w:tc>
              <w:tc>
                <w:tcPr>
                  <w:tcW w:w="2624" w:type="dxa"/>
                  <w:tcBorders>
                    <w:top w:val="single" w:sz="2" w:space="0" w:color="D9D9E3"/>
                    <w:left w:val="single" w:sz="6" w:space="0" w:color="D9D9E3"/>
                    <w:bottom w:val="single" w:sz="6" w:space="0" w:color="D9D9E3"/>
                    <w:right w:val="single" w:sz="2" w:space="0" w:color="D9D9E3"/>
                  </w:tcBorders>
                  <w:vAlign w:val="bottom"/>
                  <w:hideMark/>
                </w:tcPr>
                <w:p w14:paraId="28F5D82C" w14:textId="77777777" w:rsidR="00547337" w:rsidRPr="00547337" w:rsidRDefault="00547337" w:rsidP="00547337">
                  <w:pPr>
                    <w:pStyle w:val="ListParagraph"/>
                    <w:rPr>
                      <w:sz w:val="16"/>
                      <w:szCs w:val="16"/>
                    </w:rPr>
                  </w:pPr>
                  <w:r w:rsidRPr="00547337">
                    <w:rPr>
                      <w:rFonts w:ascii="Segoe UI Emoji" w:hAnsi="Segoe UI Emoji" w:cs="Segoe UI Emoji"/>
                      <w:sz w:val="16"/>
                      <w:szCs w:val="16"/>
                    </w:rPr>
                    <w:t>✔️</w:t>
                  </w:r>
                  <w:r w:rsidRPr="00547337">
                    <w:rPr>
                      <w:sz w:val="16"/>
                      <w:szCs w:val="16"/>
                    </w:rPr>
                    <w:t xml:space="preserve"> AI-driven task allocation for optimal matching.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A72E09B" w14:textId="77777777" w:rsidR="00547337" w:rsidRPr="00547337" w:rsidRDefault="00547337" w:rsidP="00547337">
                  <w:pPr>
                    <w:pStyle w:val="ListParagraph"/>
                    <w:rPr>
                      <w:sz w:val="16"/>
                      <w:szCs w:val="16"/>
                    </w:rPr>
                  </w:pPr>
                  <w:r w:rsidRPr="00547337">
                    <w:rPr>
                      <w:rFonts w:ascii="Segoe UI Emoji" w:hAnsi="Segoe UI Emoji" w:cs="Segoe UI Emoji"/>
                      <w:sz w:val="16"/>
                      <w:szCs w:val="16"/>
                    </w:rPr>
                    <w:t>❌</w:t>
                  </w:r>
                  <w:r w:rsidRPr="00547337">
                    <w:rPr>
                      <w:sz w:val="16"/>
                      <w:szCs w:val="16"/>
                    </w:rPr>
                    <w:t xml:space="preserve"> Traditional task allocation without advanced AI.</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41F853C" w14:textId="77777777" w:rsidR="00547337" w:rsidRPr="00547337" w:rsidRDefault="00547337" w:rsidP="00547337">
                  <w:pPr>
                    <w:pStyle w:val="ListParagraph"/>
                    <w:rPr>
                      <w:sz w:val="16"/>
                      <w:szCs w:val="16"/>
                    </w:rPr>
                  </w:pPr>
                  <w:r w:rsidRPr="00547337">
                    <w:rPr>
                      <w:rFonts w:ascii="Segoe UI Emoji" w:hAnsi="Segoe UI Emoji" w:cs="Segoe UI Emoji"/>
                      <w:sz w:val="16"/>
                      <w:szCs w:val="16"/>
                    </w:rPr>
                    <w:t>❌</w:t>
                  </w:r>
                  <w:r w:rsidRPr="00547337">
                    <w:rPr>
                      <w:sz w:val="16"/>
                      <w:szCs w:val="16"/>
                    </w:rPr>
                    <w:t xml:space="preserve"> Uses conventional methods for task distribution.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8470A10" w14:textId="77777777" w:rsidR="00547337" w:rsidRPr="00547337" w:rsidRDefault="00547337" w:rsidP="00547337">
                  <w:pPr>
                    <w:pStyle w:val="ListParagraph"/>
                    <w:rPr>
                      <w:sz w:val="16"/>
                      <w:szCs w:val="16"/>
                    </w:rPr>
                  </w:pPr>
                  <w:r w:rsidRPr="00547337">
                    <w:rPr>
                      <w:rFonts w:ascii="Segoe UI Emoji" w:hAnsi="Segoe UI Emoji" w:cs="Segoe UI Emoji"/>
                      <w:sz w:val="16"/>
                      <w:szCs w:val="16"/>
                    </w:rPr>
                    <w:t>❌</w:t>
                  </w:r>
                  <w:r w:rsidRPr="00547337">
                    <w:rPr>
                      <w:sz w:val="16"/>
                      <w:szCs w:val="16"/>
                    </w:rPr>
                    <w:t xml:space="preserve"> Relies on basic task allocation mechanisms.</w:t>
                  </w:r>
                </w:p>
              </w:tc>
            </w:tr>
            <w:tr w:rsidR="00547337" w:rsidRPr="00547337" w14:paraId="28D5429E" w14:textId="77777777" w:rsidTr="00547337">
              <w:trPr>
                <w:tblCellSpacing w:w="15" w:type="dxa"/>
              </w:trPr>
              <w:tc>
                <w:tcPr>
                  <w:tcW w:w="1027" w:type="dxa"/>
                  <w:tcBorders>
                    <w:top w:val="single" w:sz="2" w:space="0" w:color="D9D9E3"/>
                    <w:left w:val="single" w:sz="6" w:space="0" w:color="D9D9E3"/>
                    <w:bottom w:val="single" w:sz="6" w:space="0" w:color="D9D9E3"/>
                    <w:right w:val="single" w:sz="2" w:space="0" w:color="D9D9E3"/>
                  </w:tcBorders>
                  <w:vAlign w:val="bottom"/>
                  <w:hideMark/>
                </w:tcPr>
                <w:p w14:paraId="7F180876" w14:textId="77777777" w:rsidR="00547337" w:rsidRPr="00547337" w:rsidRDefault="00547337" w:rsidP="00547337">
                  <w:pPr>
                    <w:pStyle w:val="ListParagraph"/>
                    <w:rPr>
                      <w:sz w:val="16"/>
                      <w:szCs w:val="16"/>
                    </w:rPr>
                  </w:pPr>
                  <w:r w:rsidRPr="00547337">
                    <w:rPr>
                      <w:b/>
                      <w:bCs/>
                      <w:sz w:val="16"/>
                      <w:szCs w:val="16"/>
                    </w:rPr>
                    <w:t>Quality and Skill</w:t>
                  </w:r>
                </w:p>
              </w:tc>
              <w:tc>
                <w:tcPr>
                  <w:tcW w:w="2624" w:type="dxa"/>
                  <w:tcBorders>
                    <w:top w:val="single" w:sz="2" w:space="0" w:color="D9D9E3"/>
                    <w:left w:val="single" w:sz="6" w:space="0" w:color="D9D9E3"/>
                    <w:bottom w:val="single" w:sz="6" w:space="0" w:color="D9D9E3"/>
                    <w:right w:val="single" w:sz="2" w:space="0" w:color="D9D9E3"/>
                  </w:tcBorders>
                  <w:vAlign w:val="bottom"/>
                  <w:hideMark/>
                </w:tcPr>
                <w:p w14:paraId="58098C0E" w14:textId="77777777" w:rsidR="00547337" w:rsidRPr="00547337" w:rsidRDefault="00547337" w:rsidP="00547337">
                  <w:pPr>
                    <w:pStyle w:val="ListParagraph"/>
                    <w:rPr>
                      <w:sz w:val="16"/>
                      <w:szCs w:val="16"/>
                    </w:rPr>
                  </w:pPr>
                  <w:r w:rsidRPr="00547337">
                    <w:rPr>
                      <w:rFonts w:ascii="Segoe UI Emoji" w:hAnsi="Segoe UI Emoji" w:cs="Segoe UI Emoji"/>
                      <w:sz w:val="16"/>
                      <w:szCs w:val="16"/>
                    </w:rPr>
                    <w:t>✔️</w:t>
                  </w:r>
                  <w:r w:rsidRPr="00547337">
                    <w:rPr>
                      <w:sz w:val="16"/>
                      <w:szCs w:val="16"/>
                    </w:rPr>
                    <w:t xml:space="preserve"> Micro-certification framework to showcase and assess skills.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14ED23A" w14:textId="77777777" w:rsidR="00547337" w:rsidRPr="00547337" w:rsidRDefault="00547337" w:rsidP="00547337">
                  <w:pPr>
                    <w:pStyle w:val="ListParagraph"/>
                    <w:rPr>
                      <w:sz w:val="16"/>
                      <w:szCs w:val="16"/>
                    </w:rPr>
                  </w:pPr>
                  <w:r w:rsidRPr="00547337">
                    <w:rPr>
                      <w:rFonts w:ascii="Segoe UI Emoji" w:hAnsi="Segoe UI Emoji" w:cs="Segoe UI Emoji"/>
                      <w:sz w:val="16"/>
                      <w:szCs w:val="16"/>
                    </w:rPr>
                    <w:t>❌</w:t>
                  </w:r>
                  <w:r w:rsidRPr="00547337">
                    <w:rPr>
                      <w:sz w:val="16"/>
                      <w:szCs w:val="16"/>
                    </w:rPr>
                    <w:t xml:space="preserve"> Limited focus on agent skill validation.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7E3A614" w14:textId="77777777" w:rsidR="00547337" w:rsidRPr="00547337" w:rsidRDefault="00547337" w:rsidP="00547337">
                  <w:pPr>
                    <w:pStyle w:val="ListParagraph"/>
                    <w:rPr>
                      <w:sz w:val="16"/>
                      <w:szCs w:val="16"/>
                    </w:rPr>
                  </w:pPr>
                  <w:r w:rsidRPr="00547337">
                    <w:rPr>
                      <w:rFonts w:ascii="Segoe UI Emoji" w:hAnsi="Segoe UI Emoji" w:cs="Segoe UI Emoji"/>
                      <w:sz w:val="16"/>
                      <w:szCs w:val="16"/>
                    </w:rPr>
                    <w:t>❌</w:t>
                  </w:r>
                  <w:r w:rsidRPr="00547337">
                    <w:rPr>
                      <w:sz w:val="16"/>
                      <w:szCs w:val="16"/>
                    </w:rPr>
                    <w:t xml:space="preserve"> Limited emphasis on skill validation.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3673126" w14:textId="77777777" w:rsidR="00547337" w:rsidRPr="00547337" w:rsidRDefault="00547337" w:rsidP="00547337">
                  <w:pPr>
                    <w:pStyle w:val="ListParagraph"/>
                    <w:rPr>
                      <w:sz w:val="16"/>
                      <w:szCs w:val="16"/>
                    </w:rPr>
                  </w:pPr>
                  <w:r w:rsidRPr="00547337">
                    <w:rPr>
                      <w:rFonts w:ascii="Segoe UI Emoji" w:hAnsi="Segoe UI Emoji" w:cs="Segoe UI Emoji"/>
                      <w:sz w:val="16"/>
                      <w:szCs w:val="16"/>
                    </w:rPr>
                    <w:t>❌</w:t>
                  </w:r>
                  <w:r w:rsidRPr="00547337">
                    <w:rPr>
                      <w:sz w:val="16"/>
                      <w:szCs w:val="16"/>
                    </w:rPr>
                    <w:t xml:space="preserve"> Skill validation not a prominent feature.</w:t>
                  </w:r>
                </w:p>
              </w:tc>
            </w:tr>
            <w:tr w:rsidR="00547337" w:rsidRPr="00547337" w14:paraId="309312F3" w14:textId="77777777" w:rsidTr="00547337">
              <w:trPr>
                <w:tblCellSpacing w:w="15" w:type="dxa"/>
              </w:trPr>
              <w:tc>
                <w:tcPr>
                  <w:tcW w:w="1027" w:type="dxa"/>
                  <w:tcBorders>
                    <w:top w:val="single" w:sz="2" w:space="0" w:color="D9D9E3"/>
                    <w:left w:val="single" w:sz="6" w:space="0" w:color="D9D9E3"/>
                    <w:bottom w:val="single" w:sz="6" w:space="0" w:color="D9D9E3"/>
                    <w:right w:val="single" w:sz="2" w:space="0" w:color="D9D9E3"/>
                  </w:tcBorders>
                  <w:vAlign w:val="bottom"/>
                  <w:hideMark/>
                </w:tcPr>
                <w:p w14:paraId="186969A3" w14:textId="77777777" w:rsidR="00547337" w:rsidRPr="00547337" w:rsidRDefault="00547337" w:rsidP="00547337">
                  <w:pPr>
                    <w:pStyle w:val="ListParagraph"/>
                    <w:rPr>
                      <w:sz w:val="16"/>
                      <w:szCs w:val="16"/>
                    </w:rPr>
                  </w:pPr>
                  <w:r w:rsidRPr="00547337">
                    <w:rPr>
                      <w:b/>
                      <w:bCs/>
                      <w:sz w:val="16"/>
                      <w:szCs w:val="16"/>
                    </w:rPr>
                    <w:t>Cost / Affordability</w:t>
                  </w:r>
                </w:p>
              </w:tc>
              <w:tc>
                <w:tcPr>
                  <w:tcW w:w="2624" w:type="dxa"/>
                  <w:tcBorders>
                    <w:top w:val="single" w:sz="2" w:space="0" w:color="D9D9E3"/>
                    <w:left w:val="single" w:sz="6" w:space="0" w:color="D9D9E3"/>
                    <w:bottom w:val="single" w:sz="6" w:space="0" w:color="D9D9E3"/>
                    <w:right w:val="single" w:sz="2" w:space="0" w:color="D9D9E3"/>
                  </w:tcBorders>
                  <w:vAlign w:val="bottom"/>
                  <w:hideMark/>
                </w:tcPr>
                <w:p w14:paraId="1F065B92" w14:textId="77777777" w:rsidR="00547337" w:rsidRPr="00547337" w:rsidRDefault="00547337" w:rsidP="00547337">
                  <w:pPr>
                    <w:pStyle w:val="ListParagraph"/>
                    <w:rPr>
                      <w:sz w:val="16"/>
                      <w:szCs w:val="16"/>
                    </w:rPr>
                  </w:pPr>
                  <w:r w:rsidRPr="00547337">
                    <w:rPr>
                      <w:rFonts w:ascii="Segoe UI Emoji" w:hAnsi="Segoe UI Emoji" w:cs="Segoe UI Emoji"/>
                      <w:sz w:val="16"/>
                      <w:szCs w:val="16"/>
                    </w:rPr>
                    <w:t>✔️</w:t>
                  </w:r>
                  <w:r w:rsidRPr="00547337">
                    <w:rPr>
                      <w:sz w:val="16"/>
                      <w:szCs w:val="16"/>
                    </w:rPr>
                    <w:t xml:space="preserve"> Competitive pricing with a focus on affordability.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1F3C335" w14:textId="77777777" w:rsidR="00547337" w:rsidRPr="00547337" w:rsidRDefault="00547337" w:rsidP="00547337">
                  <w:pPr>
                    <w:pStyle w:val="ListParagraph"/>
                    <w:rPr>
                      <w:sz w:val="16"/>
                      <w:szCs w:val="16"/>
                    </w:rPr>
                  </w:pPr>
                  <w:r w:rsidRPr="00547337">
                    <w:rPr>
                      <w:rFonts w:ascii="Segoe UI Emoji" w:hAnsi="Segoe UI Emoji" w:cs="Segoe UI Emoji"/>
                      <w:sz w:val="16"/>
                      <w:szCs w:val="16"/>
                    </w:rPr>
                    <w:t>❌</w:t>
                  </w:r>
                  <w:r w:rsidRPr="00547337">
                    <w:rPr>
                      <w:sz w:val="16"/>
                      <w:szCs w:val="16"/>
                    </w:rPr>
                    <w:t xml:space="preserve"> Pricing may vary; affordability not a core feature.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F94B9EC" w14:textId="77777777" w:rsidR="00547337" w:rsidRPr="00547337" w:rsidRDefault="00547337" w:rsidP="00547337">
                  <w:pPr>
                    <w:pStyle w:val="ListParagraph"/>
                    <w:rPr>
                      <w:sz w:val="16"/>
                      <w:szCs w:val="16"/>
                    </w:rPr>
                  </w:pPr>
                  <w:r w:rsidRPr="00547337">
                    <w:rPr>
                      <w:rFonts w:ascii="Segoe UI Emoji" w:hAnsi="Segoe UI Emoji" w:cs="Segoe UI Emoji"/>
                      <w:sz w:val="16"/>
                      <w:szCs w:val="16"/>
                    </w:rPr>
                    <w:t>❌</w:t>
                  </w:r>
                  <w:r w:rsidRPr="00547337">
                    <w:rPr>
                      <w:sz w:val="16"/>
                      <w:szCs w:val="16"/>
                    </w:rPr>
                    <w:t xml:space="preserve"> Pricing models may not prioritize cost-effectiveness.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7AD5B44" w14:textId="77777777" w:rsidR="00547337" w:rsidRPr="00547337" w:rsidRDefault="00547337" w:rsidP="00547337">
                  <w:pPr>
                    <w:pStyle w:val="ListParagraph"/>
                    <w:rPr>
                      <w:sz w:val="16"/>
                      <w:szCs w:val="16"/>
                    </w:rPr>
                  </w:pPr>
                  <w:r w:rsidRPr="00547337">
                    <w:rPr>
                      <w:rFonts w:ascii="Segoe UI Emoji" w:hAnsi="Segoe UI Emoji" w:cs="Segoe UI Emoji"/>
                      <w:sz w:val="16"/>
                      <w:szCs w:val="16"/>
                    </w:rPr>
                    <w:t>❌</w:t>
                  </w:r>
                  <w:r w:rsidRPr="00547337">
                    <w:rPr>
                      <w:sz w:val="16"/>
                      <w:szCs w:val="16"/>
                    </w:rPr>
                    <w:t xml:space="preserve"> Pricing structure may vary; affordability not core.</w:t>
                  </w:r>
                </w:p>
              </w:tc>
            </w:tr>
            <w:tr w:rsidR="00547337" w:rsidRPr="00547337" w14:paraId="2906693B" w14:textId="77777777" w:rsidTr="00547337">
              <w:trPr>
                <w:tblCellSpacing w:w="15" w:type="dxa"/>
              </w:trPr>
              <w:tc>
                <w:tcPr>
                  <w:tcW w:w="1027" w:type="dxa"/>
                  <w:tcBorders>
                    <w:top w:val="single" w:sz="2" w:space="0" w:color="D9D9E3"/>
                    <w:left w:val="single" w:sz="6" w:space="0" w:color="D9D9E3"/>
                    <w:bottom w:val="single" w:sz="6" w:space="0" w:color="D9D9E3"/>
                    <w:right w:val="single" w:sz="2" w:space="0" w:color="D9D9E3"/>
                  </w:tcBorders>
                  <w:vAlign w:val="bottom"/>
                  <w:hideMark/>
                </w:tcPr>
                <w:p w14:paraId="154AC68D" w14:textId="77777777" w:rsidR="00547337" w:rsidRPr="00547337" w:rsidRDefault="00547337" w:rsidP="00547337">
                  <w:pPr>
                    <w:pStyle w:val="ListParagraph"/>
                    <w:rPr>
                      <w:sz w:val="16"/>
                      <w:szCs w:val="16"/>
                    </w:rPr>
                  </w:pPr>
                  <w:r w:rsidRPr="00547337">
                    <w:rPr>
                      <w:b/>
                      <w:bCs/>
                      <w:sz w:val="16"/>
                      <w:szCs w:val="16"/>
                    </w:rPr>
                    <w:t>Transparency and Feedback</w:t>
                  </w:r>
                </w:p>
              </w:tc>
              <w:tc>
                <w:tcPr>
                  <w:tcW w:w="2624" w:type="dxa"/>
                  <w:tcBorders>
                    <w:top w:val="single" w:sz="2" w:space="0" w:color="D9D9E3"/>
                    <w:left w:val="single" w:sz="6" w:space="0" w:color="D9D9E3"/>
                    <w:bottom w:val="single" w:sz="6" w:space="0" w:color="D9D9E3"/>
                    <w:right w:val="single" w:sz="2" w:space="0" w:color="D9D9E3"/>
                  </w:tcBorders>
                  <w:vAlign w:val="bottom"/>
                  <w:hideMark/>
                </w:tcPr>
                <w:p w14:paraId="70AFD3A1" w14:textId="77777777" w:rsidR="00547337" w:rsidRPr="00547337" w:rsidRDefault="00547337" w:rsidP="00547337">
                  <w:pPr>
                    <w:pStyle w:val="ListParagraph"/>
                    <w:rPr>
                      <w:sz w:val="16"/>
                      <w:szCs w:val="16"/>
                    </w:rPr>
                  </w:pPr>
                  <w:r w:rsidRPr="00547337">
                    <w:rPr>
                      <w:rFonts w:ascii="Segoe UI Emoji" w:hAnsi="Segoe UI Emoji" w:cs="Segoe UI Emoji"/>
                      <w:sz w:val="16"/>
                      <w:szCs w:val="16"/>
                    </w:rPr>
                    <w:t>✔️</w:t>
                  </w:r>
                  <w:r w:rsidRPr="00547337">
                    <w:rPr>
                      <w:sz w:val="16"/>
                      <w:szCs w:val="16"/>
                    </w:rPr>
                    <w:t xml:space="preserve"> Transparent feedback loop for real-time ratings and reviews.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456C179" w14:textId="77777777" w:rsidR="00547337" w:rsidRPr="00547337" w:rsidRDefault="00547337" w:rsidP="00547337">
                  <w:pPr>
                    <w:pStyle w:val="ListParagraph"/>
                    <w:rPr>
                      <w:sz w:val="16"/>
                      <w:szCs w:val="16"/>
                    </w:rPr>
                  </w:pPr>
                  <w:r w:rsidRPr="00547337">
                    <w:rPr>
                      <w:rFonts w:ascii="Segoe UI Emoji" w:hAnsi="Segoe UI Emoji" w:cs="Segoe UI Emoji"/>
                      <w:sz w:val="16"/>
                      <w:szCs w:val="16"/>
                    </w:rPr>
                    <w:t>❌</w:t>
                  </w:r>
                  <w:r w:rsidRPr="00547337">
                    <w:rPr>
                      <w:sz w:val="16"/>
                      <w:szCs w:val="16"/>
                    </w:rPr>
                    <w:t xml:space="preserve"> Limited transparency in feedback mechanisms.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F490DB5" w14:textId="77777777" w:rsidR="00547337" w:rsidRPr="00547337" w:rsidRDefault="00547337" w:rsidP="00547337">
                  <w:pPr>
                    <w:pStyle w:val="ListParagraph"/>
                    <w:rPr>
                      <w:sz w:val="16"/>
                      <w:szCs w:val="16"/>
                    </w:rPr>
                  </w:pPr>
                  <w:r w:rsidRPr="00547337">
                    <w:rPr>
                      <w:rFonts w:ascii="Segoe UI Emoji" w:hAnsi="Segoe UI Emoji" w:cs="Segoe UI Emoji"/>
                      <w:sz w:val="16"/>
                      <w:szCs w:val="16"/>
                    </w:rPr>
                    <w:t>❌</w:t>
                  </w:r>
                  <w:r w:rsidRPr="00547337">
                    <w:rPr>
                      <w:sz w:val="16"/>
                      <w:szCs w:val="16"/>
                    </w:rPr>
                    <w:t xml:space="preserve"> Feedback mechanisms may lack transparency.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09FAEEC" w14:textId="77777777" w:rsidR="00547337" w:rsidRPr="00547337" w:rsidRDefault="00547337" w:rsidP="00547337">
                  <w:pPr>
                    <w:pStyle w:val="ListParagraph"/>
                    <w:rPr>
                      <w:sz w:val="16"/>
                      <w:szCs w:val="16"/>
                    </w:rPr>
                  </w:pPr>
                  <w:r w:rsidRPr="00547337">
                    <w:rPr>
                      <w:rFonts w:ascii="Segoe UI Emoji" w:hAnsi="Segoe UI Emoji" w:cs="Segoe UI Emoji"/>
                      <w:sz w:val="16"/>
                      <w:szCs w:val="16"/>
                    </w:rPr>
                    <w:t>❌</w:t>
                  </w:r>
                  <w:r w:rsidRPr="00547337">
                    <w:rPr>
                      <w:sz w:val="16"/>
                      <w:szCs w:val="16"/>
                    </w:rPr>
                    <w:t xml:space="preserve"> Feedback system may lack transparency.</w:t>
                  </w:r>
                </w:p>
              </w:tc>
            </w:tr>
            <w:tr w:rsidR="00547337" w:rsidRPr="00547337" w14:paraId="06B95CE4" w14:textId="77777777" w:rsidTr="00547337">
              <w:trPr>
                <w:tblCellSpacing w:w="15" w:type="dxa"/>
              </w:trPr>
              <w:tc>
                <w:tcPr>
                  <w:tcW w:w="1027" w:type="dxa"/>
                  <w:tcBorders>
                    <w:top w:val="single" w:sz="2" w:space="0" w:color="D9D9E3"/>
                    <w:left w:val="single" w:sz="6" w:space="0" w:color="D9D9E3"/>
                    <w:bottom w:val="single" w:sz="6" w:space="0" w:color="D9D9E3"/>
                    <w:right w:val="single" w:sz="2" w:space="0" w:color="D9D9E3"/>
                  </w:tcBorders>
                  <w:vAlign w:val="bottom"/>
                  <w:hideMark/>
                </w:tcPr>
                <w:p w14:paraId="75FFB992" w14:textId="77777777" w:rsidR="00547337" w:rsidRPr="00547337" w:rsidRDefault="00547337" w:rsidP="00547337">
                  <w:pPr>
                    <w:pStyle w:val="ListParagraph"/>
                    <w:rPr>
                      <w:sz w:val="16"/>
                      <w:szCs w:val="16"/>
                    </w:rPr>
                  </w:pPr>
                  <w:r w:rsidRPr="00547337">
                    <w:rPr>
                      <w:b/>
                      <w:bCs/>
                      <w:sz w:val="16"/>
                      <w:szCs w:val="16"/>
                    </w:rPr>
                    <w:t>User Interface (UI)/User Experience (UX)</w:t>
                  </w:r>
                </w:p>
              </w:tc>
              <w:tc>
                <w:tcPr>
                  <w:tcW w:w="2624" w:type="dxa"/>
                  <w:tcBorders>
                    <w:top w:val="single" w:sz="2" w:space="0" w:color="D9D9E3"/>
                    <w:left w:val="single" w:sz="6" w:space="0" w:color="D9D9E3"/>
                    <w:bottom w:val="single" w:sz="6" w:space="0" w:color="D9D9E3"/>
                    <w:right w:val="single" w:sz="2" w:space="0" w:color="D9D9E3"/>
                  </w:tcBorders>
                  <w:vAlign w:val="bottom"/>
                  <w:hideMark/>
                </w:tcPr>
                <w:p w14:paraId="6E7F1EA1" w14:textId="77777777" w:rsidR="00547337" w:rsidRPr="00547337" w:rsidRDefault="00547337" w:rsidP="00547337">
                  <w:pPr>
                    <w:pStyle w:val="ListParagraph"/>
                    <w:rPr>
                      <w:sz w:val="16"/>
                      <w:szCs w:val="16"/>
                    </w:rPr>
                  </w:pPr>
                  <w:r w:rsidRPr="00547337">
                    <w:rPr>
                      <w:rFonts w:ascii="Segoe UI Emoji" w:hAnsi="Segoe UI Emoji" w:cs="Segoe UI Emoji"/>
                      <w:sz w:val="16"/>
                      <w:szCs w:val="16"/>
                    </w:rPr>
                    <w:t>✔️</w:t>
                  </w:r>
                  <w:r w:rsidRPr="00547337">
                    <w:rPr>
                      <w:sz w:val="16"/>
                      <w:szCs w:val="16"/>
                    </w:rPr>
                    <w:t xml:space="preserve"> Intuitive UI/UX design for a seamless user experience.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DC70BCA" w14:textId="77777777" w:rsidR="00547337" w:rsidRPr="00547337" w:rsidRDefault="00547337" w:rsidP="00547337">
                  <w:pPr>
                    <w:pStyle w:val="ListParagraph"/>
                    <w:rPr>
                      <w:sz w:val="16"/>
                      <w:szCs w:val="16"/>
                    </w:rPr>
                  </w:pPr>
                  <w:r w:rsidRPr="00547337">
                    <w:rPr>
                      <w:rFonts w:ascii="Segoe UI Emoji" w:hAnsi="Segoe UI Emoji" w:cs="Segoe UI Emoji"/>
                      <w:sz w:val="16"/>
                      <w:szCs w:val="16"/>
                    </w:rPr>
                    <w:t>❌</w:t>
                  </w:r>
                  <w:r w:rsidRPr="00547337">
                    <w:rPr>
                      <w:sz w:val="16"/>
                      <w:szCs w:val="16"/>
                    </w:rPr>
                    <w:t xml:space="preserve"> User interface may vary; focus may not be on user experience.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81BFD40" w14:textId="77777777" w:rsidR="00547337" w:rsidRPr="00547337" w:rsidRDefault="00547337" w:rsidP="00547337">
                  <w:pPr>
                    <w:pStyle w:val="ListParagraph"/>
                    <w:rPr>
                      <w:sz w:val="16"/>
                      <w:szCs w:val="16"/>
                    </w:rPr>
                  </w:pPr>
                  <w:r w:rsidRPr="00547337">
                    <w:rPr>
                      <w:rFonts w:ascii="Segoe UI Emoji" w:hAnsi="Segoe UI Emoji" w:cs="Segoe UI Emoji"/>
                      <w:sz w:val="16"/>
                      <w:szCs w:val="16"/>
                    </w:rPr>
                    <w:t>❌</w:t>
                  </w:r>
                  <w:r w:rsidRPr="00547337">
                    <w:rPr>
                      <w:sz w:val="16"/>
                      <w:szCs w:val="16"/>
                    </w:rPr>
                    <w:t xml:space="preserve"> UI/UX design may not prioritize user experience.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4CF7B48" w14:textId="77777777" w:rsidR="00547337" w:rsidRPr="00547337" w:rsidRDefault="00547337" w:rsidP="00547337">
                  <w:pPr>
                    <w:pStyle w:val="ListParagraph"/>
                    <w:rPr>
                      <w:sz w:val="16"/>
                      <w:szCs w:val="16"/>
                    </w:rPr>
                  </w:pPr>
                  <w:r w:rsidRPr="00547337">
                    <w:rPr>
                      <w:rFonts w:ascii="Segoe UI Emoji" w:hAnsi="Segoe UI Emoji" w:cs="Segoe UI Emoji"/>
                      <w:sz w:val="16"/>
                      <w:szCs w:val="16"/>
                    </w:rPr>
                    <w:t>❌</w:t>
                  </w:r>
                  <w:r w:rsidRPr="00547337">
                    <w:rPr>
                      <w:sz w:val="16"/>
                      <w:szCs w:val="16"/>
                    </w:rPr>
                    <w:t xml:space="preserve"> UI/UX may vary; emphasis on micro-tasking functionality.</w:t>
                  </w:r>
                </w:p>
              </w:tc>
            </w:tr>
            <w:tr w:rsidR="00547337" w:rsidRPr="00547337" w14:paraId="3089678A" w14:textId="77777777" w:rsidTr="00547337">
              <w:trPr>
                <w:tblCellSpacing w:w="15" w:type="dxa"/>
              </w:trPr>
              <w:tc>
                <w:tcPr>
                  <w:tcW w:w="1027" w:type="dxa"/>
                  <w:tcBorders>
                    <w:top w:val="single" w:sz="2" w:space="0" w:color="D9D9E3"/>
                    <w:left w:val="single" w:sz="6" w:space="0" w:color="D9D9E3"/>
                    <w:bottom w:val="single" w:sz="6" w:space="0" w:color="D9D9E3"/>
                    <w:right w:val="single" w:sz="2" w:space="0" w:color="D9D9E3"/>
                  </w:tcBorders>
                  <w:vAlign w:val="bottom"/>
                  <w:hideMark/>
                </w:tcPr>
                <w:p w14:paraId="102D413E" w14:textId="77777777" w:rsidR="00547337" w:rsidRPr="00547337" w:rsidRDefault="00547337" w:rsidP="00547337">
                  <w:pPr>
                    <w:pStyle w:val="ListParagraph"/>
                    <w:rPr>
                      <w:sz w:val="16"/>
                      <w:szCs w:val="16"/>
                    </w:rPr>
                  </w:pPr>
                  <w:r w:rsidRPr="00547337">
                    <w:rPr>
                      <w:b/>
                      <w:bCs/>
                      <w:sz w:val="16"/>
                      <w:szCs w:val="16"/>
                    </w:rPr>
                    <w:t>Global Reach</w:t>
                  </w:r>
                </w:p>
              </w:tc>
              <w:tc>
                <w:tcPr>
                  <w:tcW w:w="2624" w:type="dxa"/>
                  <w:tcBorders>
                    <w:top w:val="single" w:sz="2" w:space="0" w:color="D9D9E3"/>
                    <w:left w:val="single" w:sz="6" w:space="0" w:color="D9D9E3"/>
                    <w:bottom w:val="single" w:sz="6" w:space="0" w:color="D9D9E3"/>
                    <w:right w:val="single" w:sz="2" w:space="0" w:color="D9D9E3"/>
                  </w:tcBorders>
                  <w:vAlign w:val="bottom"/>
                  <w:hideMark/>
                </w:tcPr>
                <w:p w14:paraId="332C93A8" w14:textId="77777777" w:rsidR="00547337" w:rsidRPr="00547337" w:rsidRDefault="00547337" w:rsidP="00547337">
                  <w:pPr>
                    <w:pStyle w:val="ListParagraph"/>
                    <w:rPr>
                      <w:sz w:val="16"/>
                      <w:szCs w:val="16"/>
                    </w:rPr>
                  </w:pPr>
                  <w:r w:rsidRPr="00547337">
                    <w:rPr>
                      <w:rFonts w:ascii="Segoe UI Emoji" w:hAnsi="Segoe UI Emoji" w:cs="Segoe UI Emoji"/>
                      <w:sz w:val="16"/>
                      <w:szCs w:val="16"/>
                    </w:rPr>
                    <w:t>✔️</w:t>
                  </w:r>
                  <w:r w:rsidRPr="00547337">
                    <w:rPr>
                      <w:sz w:val="16"/>
                      <w:szCs w:val="16"/>
                    </w:rPr>
                    <w:t xml:space="preserve"> Expanding reach globally with a diverse agent network.</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296D58" w14:textId="77777777" w:rsidR="00547337" w:rsidRPr="00547337" w:rsidRDefault="00547337" w:rsidP="00547337">
                  <w:pPr>
                    <w:pStyle w:val="ListParagraph"/>
                    <w:rPr>
                      <w:sz w:val="16"/>
                      <w:szCs w:val="16"/>
                    </w:rPr>
                  </w:pPr>
                  <w:r w:rsidRPr="00547337">
                    <w:rPr>
                      <w:rFonts w:ascii="Segoe UI Emoji" w:hAnsi="Segoe UI Emoji" w:cs="Segoe UI Emoji"/>
                      <w:sz w:val="16"/>
                      <w:szCs w:val="16"/>
                    </w:rPr>
                    <w:t>❌</w:t>
                  </w:r>
                  <w:r w:rsidRPr="00547337">
                    <w:rPr>
                      <w:sz w:val="16"/>
                      <w:szCs w:val="16"/>
                    </w:rPr>
                    <w:t xml:space="preserve"> Primarily focused on specific regions and markets.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054B696" w14:textId="77777777" w:rsidR="00547337" w:rsidRPr="00547337" w:rsidRDefault="00547337" w:rsidP="00547337">
                  <w:pPr>
                    <w:pStyle w:val="ListParagraph"/>
                    <w:rPr>
                      <w:sz w:val="16"/>
                      <w:szCs w:val="16"/>
                    </w:rPr>
                  </w:pPr>
                  <w:r w:rsidRPr="00547337">
                    <w:rPr>
                      <w:rFonts w:ascii="Segoe UI Emoji" w:hAnsi="Segoe UI Emoji" w:cs="Segoe UI Emoji"/>
                      <w:sz w:val="16"/>
                      <w:szCs w:val="16"/>
                    </w:rPr>
                    <w:t>❌</w:t>
                  </w:r>
                  <w:r w:rsidRPr="00547337">
                    <w:rPr>
                      <w:sz w:val="16"/>
                      <w:szCs w:val="16"/>
                    </w:rPr>
                    <w:t xml:space="preserve"> Global presence; may not be as extensive.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CED8EBB" w14:textId="77777777" w:rsidR="00547337" w:rsidRPr="00547337" w:rsidRDefault="00547337" w:rsidP="00547337">
                  <w:pPr>
                    <w:pStyle w:val="ListParagraph"/>
                    <w:rPr>
                      <w:sz w:val="16"/>
                      <w:szCs w:val="16"/>
                    </w:rPr>
                  </w:pPr>
                  <w:r w:rsidRPr="00547337">
                    <w:rPr>
                      <w:rFonts w:ascii="Segoe UI Emoji" w:hAnsi="Segoe UI Emoji" w:cs="Segoe UI Emoji"/>
                      <w:sz w:val="16"/>
                      <w:szCs w:val="16"/>
                    </w:rPr>
                    <w:t>❌</w:t>
                  </w:r>
                  <w:r w:rsidRPr="00547337">
                    <w:rPr>
                      <w:sz w:val="16"/>
                      <w:szCs w:val="16"/>
                    </w:rPr>
                    <w:t xml:space="preserve"> Global platform with diverse task categories.</w:t>
                  </w:r>
                </w:p>
              </w:tc>
            </w:tr>
            <w:tr w:rsidR="00547337" w:rsidRPr="00547337" w14:paraId="3767CB3C" w14:textId="77777777" w:rsidTr="00547337">
              <w:trPr>
                <w:tblCellSpacing w:w="15" w:type="dxa"/>
              </w:trPr>
              <w:tc>
                <w:tcPr>
                  <w:tcW w:w="1027" w:type="dxa"/>
                  <w:tcBorders>
                    <w:top w:val="single" w:sz="2" w:space="0" w:color="D9D9E3"/>
                    <w:left w:val="single" w:sz="6" w:space="0" w:color="D9D9E3"/>
                    <w:bottom w:val="single" w:sz="6" w:space="0" w:color="D9D9E3"/>
                    <w:right w:val="single" w:sz="2" w:space="0" w:color="D9D9E3"/>
                  </w:tcBorders>
                  <w:vAlign w:val="bottom"/>
                  <w:hideMark/>
                </w:tcPr>
                <w:p w14:paraId="2255D72D" w14:textId="77777777" w:rsidR="00547337" w:rsidRPr="00547337" w:rsidRDefault="00547337" w:rsidP="00547337">
                  <w:pPr>
                    <w:pStyle w:val="ListParagraph"/>
                    <w:rPr>
                      <w:sz w:val="16"/>
                      <w:szCs w:val="16"/>
                    </w:rPr>
                  </w:pPr>
                  <w:r w:rsidRPr="00547337">
                    <w:rPr>
                      <w:b/>
                      <w:bCs/>
                      <w:sz w:val="16"/>
                      <w:szCs w:val="16"/>
                    </w:rPr>
                    <w:t>Security and Privacy</w:t>
                  </w:r>
                </w:p>
              </w:tc>
              <w:tc>
                <w:tcPr>
                  <w:tcW w:w="2624" w:type="dxa"/>
                  <w:tcBorders>
                    <w:top w:val="single" w:sz="2" w:space="0" w:color="D9D9E3"/>
                    <w:left w:val="single" w:sz="6" w:space="0" w:color="D9D9E3"/>
                    <w:bottom w:val="single" w:sz="6" w:space="0" w:color="D9D9E3"/>
                    <w:right w:val="single" w:sz="2" w:space="0" w:color="D9D9E3"/>
                  </w:tcBorders>
                  <w:vAlign w:val="bottom"/>
                  <w:hideMark/>
                </w:tcPr>
                <w:p w14:paraId="522C9C1C" w14:textId="77777777" w:rsidR="00547337" w:rsidRPr="00547337" w:rsidRDefault="00547337" w:rsidP="00547337">
                  <w:pPr>
                    <w:pStyle w:val="ListParagraph"/>
                    <w:rPr>
                      <w:sz w:val="16"/>
                      <w:szCs w:val="16"/>
                    </w:rPr>
                  </w:pPr>
                  <w:r w:rsidRPr="00547337">
                    <w:rPr>
                      <w:rFonts w:ascii="Segoe UI Emoji" w:hAnsi="Segoe UI Emoji" w:cs="Segoe UI Emoji"/>
                      <w:sz w:val="16"/>
                      <w:szCs w:val="16"/>
                    </w:rPr>
                    <w:t>✔️</w:t>
                  </w:r>
                  <w:r w:rsidRPr="00547337">
                    <w:rPr>
                      <w:sz w:val="16"/>
                      <w:szCs w:val="16"/>
                    </w:rPr>
                    <w:t xml:space="preserve"> Implements robust security measures for data protection.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46DB1F2" w14:textId="77777777" w:rsidR="00547337" w:rsidRPr="00547337" w:rsidRDefault="00547337" w:rsidP="00547337">
                  <w:pPr>
                    <w:pStyle w:val="ListParagraph"/>
                    <w:rPr>
                      <w:sz w:val="16"/>
                      <w:szCs w:val="16"/>
                    </w:rPr>
                  </w:pPr>
                  <w:r w:rsidRPr="00547337">
                    <w:rPr>
                      <w:rFonts w:ascii="Segoe UI Emoji" w:hAnsi="Segoe UI Emoji" w:cs="Segoe UI Emoji"/>
                      <w:sz w:val="16"/>
                      <w:szCs w:val="16"/>
                    </w:rPr>
                    <w:t>❌</w:t>
                  </w:r>
                  <w:r w:rsidRPr="00547337">
                    <w:rPr>
                      <w:sz w:val="16"/>
                      <w:szCs w:val="16"/>
                    </w:rPr>
                    <w:t xml:space="preserve"> Security measures may vary; data protection may not be highlighted.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F50473D" w14:textId="77777777" w:rsidR="00547337" w:rsidRPr="00547337" w:rsidRDefault="00547337" w:rsidP="00547337">
                  <w:pPr>
                    <w:pStyle w:val="ListParagraph"/>
                    <w:rPr>
                      <w:sz w:val="16"/>
                      <w:szCs w:val="16"/>
                    </w:rPr>
                  </w:pPr>
                  <w:r w:rsidRPr="00547337">
                    <w:rPr>
                      <w:rFonts w:ascii="Segoe UI Emoji" w:hAnsi="Segoe UI Emoji" w:cs="Segoe UI Emoji"/>
                      <w:sz w:val="16"/>
                      <w:szCs w:val="16"/>
                    </w:rPr>
                    <w:t>❌</w:t>
                  </w:r>
                  <w:r w:rsidRPr="00547337">
                    <w:rPr>
                      <w:sz w:val="16"/>
                      <w:szCs w:val="16"/>
                    </w:rPr>
                    <w:t xml:space="preserve"> Security measures may vary; privacy not core.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5C9BD16" w14:textId="77777777" w:rsidR="00547337" w:rsidRPr="00547337" w:rsidRDefault="00547337" w:rsidP="00547337">
                  <w:pPr>
                    <w:pStyle w:val="ListParagraph"/>
                    <w:rPr>
                      <w:sz w:val="16"/>
                      <w:szCs w:val="16"/>
                    </w:rPr>
                  </w:pPr>
                  <w:r w:rsidRPr="00547337">
                    <w:rPr>
                      <w:rFonts w:ascii="Segoe UI Emoji" w:hAnsi="Segoe UI Emoji" w:cs="Segoe UI Emoji"/>
                      <w:sz w:val="16"/>
                      <w:szCs w:val="16"/>
                    </w:rPr>
                    <w:t>❌</w:t>
                  </w:r>
                  <w:r w:rsidRPr="00547337">
                    <w:rPr>
                      <w:sz w:val="16"/>
                      <w:szCs w:val="16"/>
                    </w:rPr>
                    <w:t xml:space="preserve"> Security measures in place but may not emphasize privacy.</w:t>
                  </w:r>
                </w:p>
              </w:tc>
            </w:tr>
            <w:tr w:rsidR="00547337" w:rsidRPr="00547337" w14:paraId="09C843A3" w14:textId="77777777" w:rsidTr="00547337">
              <w:trPr>
                <w:tblCellSpacing w:w="15" w:type="dxa"/>
              </w:trPr>
              <w:tc>
                <w:tcPr>
                  <w:tcW w:w="1027" w:type="dxa"/>
                  <w:tcBorders>
                    <w:top w:val="single" w:sz="2" w:space="0" w:color="D9D9E3"/>
                    <w:left w:val="single" w:sz="6" w:space="0" w:color="D9D9E3"/>
                    <w:bottom w:val="single" w:sz="6" w:space="0" w:color="D9D9E3"/>
                    <w:right w:val="single" w:sz="2" w:space="0" w:color="D9D9E3"/>
                  </w:tcBorders>
                  <w:vAlign w:val="bottom"/>
                  <w:hideMark/>
                </w:tcPr>
                <w:p w14:paraId="23EC9943" w14:textId="77777777" w:rsidR="00547337" w:rsidRPr="00547337" w:rsidRDefault="00547337" w:rsidP="00547337">
                  <w:pPr>
                    <w:pStyle w:val="ListParagraph"/>
                    <w:rPr>
                      <w:sz w:val="16"/>
                      <w:szCs w:val="16"/>
                    </w:rPr>
                  </w:pPr>
                  <w:r w:rsidRPr="00547337">
                    <w:rPr>
                      <w:b/>
                      <w:bCs/>
                      <w:sz w:val="16"/>
                      <w:szCs w:val="16"/>
                    </w:rPr>
                    <w:t>Technology Integration</w:t>
                  </w:r>
                </w:p>
              </w:tc>
              <w:tc>
                <w:tcPr>
                  <w:tcW w:w="2624" w:type="dxa"/>
                  <w:tcBorders>
                    <w:top w:val="single" w:sz="2" w:space="0" w:color="D9D9E3"/>
                    <w:left w:val="single" w:sz="6" w:space="0" w:color="D9D9E3"/>
                    <w:bottom w:val="single" w:sz="6" w:space="0" w:color="D9D9E3"/>
                    <w:right w:val="single" w:sz="2" w:space="0" w:color="D9D9E3"/>
                  </w:tcBorders>
                  <w:vAlign w:val="bottom"/>
                  <w:hideMark/>
                </w:tcPr>
                <w:p w14:paraId="46C0585C" w14:textId="77777777" w:rsidR="00547337" w:rsidRPr="00547337" w:rsidRDefault="00547337" w:rsidP="00547337">
                  <w:pPr>
                    <w:pStyle w:val="ListParagraph"/>
                    <w:rPr>
                      <w:sz w:val="16"/>
                      <w:szCs w:val="16"/>
                    </w:rPr>
                  </w:pPr>
                  <w:r w:rsidRPr="00547337">
                    <w:rPr>
                      <w:rFonts w:ascii="Segoe UI Emoji" w:hAnsi="Segoe UI Emoji" w:cs="Segoe UI Emoji"/>
                      <w:sz w:val="16"/>
                      <w:szCs w:val="16"/>
                    </w:rPr>
                    <w:t>✔️</w:t>
                  </w:r>
                  <w:r w:rsidRPr="00547337">
                    <w:rPr>
                      <w:sz w:val="16"/>
                      <w:szCs w:val="16"/>
                    </w:rPr>
                    <w:t xml:space="preserve"> Integrates advanced technologies such as AI and blockchain.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C0AA407" w14:textId="77777777" w:rsidR="00547337" w:rsidRPr="00547337" w:rsidRDefault="00547337" w:rsidP="00547337">
                  <w:pPr>
                    <w:pStyle w:val="ListParagraph"/>
                    <w:rPr>
                      <w:sz w:val="16"/>
                      <w:szCs w:val="16"/>
                    </w:rPr>
                  </w:pPr>
                  <w:r w:rsidRPr="00547337">
                    <w:rPr>
                      <w:rFonts w:ascii="Segoe UI Emoji" w:hAnsi="Segoe UI Emoji" w:cs="Segoe UI Emoji"/>
                      <w:sz w:val="16"/>
                      <w:szCs w:val="16"/>
                    </w:rPr>
                    <w:t>❌</w:t>
                  </w:r>
                  <w:r w:rsidRPr="00547337">
                    <w:rPr>
                      <w:sz w:val="16"/>
                      <w:szCs w:val="16"/>
                    </w:rPr>
                    <w:t xml:space="preserve"> Tech integration may vary; </w:t>
                  </w:r>
                  <w:r w:rsidRPr="00547337">
                    <w:rPr>
                      <w:sz w:val="16"/>
                      <w:szCs w:val="16"/>
                    </w:rPr>
                    <w:lastRenderedPageBreak/>
                    <w:t>not a core focus.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F437BE2" w14:textId="77777777" w:rsidR="00547337" w:rsidRPr="00547337" w:rsidRDefault="00547337" w:rsidP="00547337">
                  <w:pPr>
                    <w:pStyle w:val="ListParagraph"/>
                    <w:rPr>
                      <w:sz w:val="16"/>
                      <w:szCs w:val="16"/>
                    </w:rPr>
                  </w:pPr>
                  <w:r w:rsidRPr="00547337">
                    <w:rPr>
                      <w:rFonts w:ascii="Segoe UI Emoji" w:hAnsi="Segoe UI Emoji" w:cs="Segoe UI Emoji"/>
                      <w:sz w:val="16"/>
                      <w:szCs w:val="16"/>
                    </w:rPr>
                    <w:lastRenderedPageBreak/>
                    <w:t>❌</w:t>
                  </w:r>
                  <w:r w:rsidRPr="00547337">
                    <w:rPr>
                      <w:sz w:val="16"/>
                      <w:szCs w:val="16"/>
                    </w:rPr>
                    <w:t xml:space="preserve"> Tech integration may vary; </w:t>
                  </w:r>
                  <w:r w:rsidRPr="00547337">
                    <w:rPr>
                      <w:sz w:val="16"/>
                      <w:szCs w:val="16"/>
                    </w:rPr>
                    <w:lastRenderedPageBreak/>
                    <w:t>may not be emphasized.</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AF450AF" w14:textId="77777777" w:rsidR="00547337" w:rsidRPr="00547337" w:rsidRDefault="00547337" w:rsidP="00547337">
                  <w:pPr>
                    <w:pStyle w:val="ListParagraph"/>
                    <w:rPr>
                      <w:sz w:val="16"/>
                      <w:szCs w:val="16"/>
                    </w:rPr>
                  </w:pPr>
                  <w:r w:rsidRPr="00547337">
                    <w:rPr>
                      <w:rFonts w:ascii="Segoe UI Emoji" w:hAnsi="Segoe UI Emoji" w:cs="Segoe UI Emoji"/>
                      <w:sz w:val="16"/>
                      <w:szCs w:val="16"/>
                    </w:rPr>
                    <w:lastRenderedPageBreak/>
                    <w:t>❌</w:t>
                  </w:r>
                  <w:r w:rsidRPr="00547337">
                    <w:rPr>
                      <w:sz w:val="16"/>
                      <w:szCs w:val="16"/>
                    </w:rPr>
                    <w:t xml:space="preserve"> Tech integration for </w:t>
                  </w:r>
                  <w:r w:rsidRPr="00547337">
                    <w:rPr>
                      <w:sz w:val="16"/>
                      <w:szCs w:val="16"/>
                    </w:rPr>
                    <w:lastRenderedPageBreak/>
                    <w:t>micro-tasking functionalities.</w:t>
                  </w:r>
                </w:p>
              </w:tc>
            </w:tr>
            <w:tr w:rsidR="00547337" w:rsidRPr="00547337" w14:paraId="0EBE0CD0" w14:textId="77777777" w:rsidTr="00547337">
              <w:trPr>
                <w:tblCellSpacing w:w="15" w:type="dxa"/>
              </w:trPr>
              <w:tc>
                <w:tcPr>
                  <w:tcW w:w="1027" w:type="dxa"/>
                  <w:tcBorders>
                    <w:top w:val="single" w:sz="2" w:space="0" w:color="D9D9E3"/>
                    <w:left w:val="single" w:sz="6" w:space="0" w:color="D9D9E3"/>
                    <w:bottom w:val="single" w:sz="6" w:space="0" w:color="D9D9E3"/>
                    <w:right w:val="single" w:sz="2" w:space="0" w:color="D9D9E3"/>
                  </w:tcBorders>
                  <w:vAlign w:val="bottom"/>
                  <w:hideMark/>
                </w:tcPr>
                <w:p w14:paraId="62D773A5" w14:textId="77777777" w:rsidR="00547337" w:rsidRPr="00547337" w:rsidRDefault="00547337" w:rsidP="00547337">
                  <w:pPr>
                    <w:pStyle w:val="ListParagraph"/>
                    <w:rPr>
                      <w:sz w:val="16"/>
                      <w:szCs w:val="16"/>
                    </w:rPr>
                  </w:pPr>
                  <w:r w:rsidRPr="00547337">
                    <w:rPr>
                      <w:b/>
                      <w:bCs/>
                      <w:sz w:val="16"/>
                      <w:szCs w:val="16"/>
                    </w:rPr>
                    <w:lastRenderedPageBreak/>
                    <w:t>Unique Selling Points</w:t>
                  </w:r>
                </w:p>
              </w:tc>
              <w:tc>
                <w:tcPr>
                  <w:tcW w:w="2624" w:type="dxa"/>
                  <w:tcBorders>
                    <w:top w:val="single" w:sz="2" w:space="0" w:color="D9D9E3"/>
                    <w:left w:val="single" w:sz="6" w:space="0" w:color="D9D9E3"/>
                    <w:bottom w:val="single" w:sz="6" w:space="0" w:color="D9D9E3"/>
                    <w:right w:val="single" w:sz="2" w:space="0" w:color="D9D9E3"/>
                  </w:tcBorders>
                  <w:vAlign w:val="bottom"/>
                  <w:hideMark/>
                </w:tcPr>
                <w:p w14:paraId="7E7C59F4" w14:textId="77777777" w:rsidR="00547337" w:rsidRPr="00547337" w:rsidRDefault="00547337" w:rsidP="00547337">
                  <w:pPr>
                    <w:pStyle w:val="ListParagraph"/>
                    <w:rPr>
                      <w:sz w:val="16"/>
                      <w:szCs w:val="16"/>
                    </w:rPr>
                  </w:pPr>
                  <w:r w:rsidRPr="00547337">
                    <w:rPr>
                      <w:sz w:val="16"/>
                      <w:szCs w:val="16"/>
                    </w:rPr>
                    <w:t>- AI-driven efficient task matching.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393DDC1" w14:textId="77777777" w:rsidR="00547337" w:rsidRPr="00547337" w:rsidRDefault="00547337" w:rsidP="00547337">
                  <w:pPr>
                    <w:pStyle w:val="ListParagraph"/>
                    <w:rPr>
                      <w:sz w:val="16"/>
                      <w:szCs w:val="16"/>
                    </w:rPr>
                  </w:pPr>
                  <w:r w:rsidRPr="00547337">
                    <w:rPr>
                      <w:sz w:val="16"/>
                      <w:szCs w:val="16"/>
                    </w:rPr>
                    <w:t>- Established platform with a focus on surveys.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AAEEF2E" w14:textId="77777777" w:rsidR="00547337" w:rsidRPr="00547337" w:rsidRDefault="00547337" w:rsidP="00547337">
                  <w:pPr>
                    <w:pStyle w:val="ListParagraph"/>
                    <w:rPr>
                      <w:sz w:val="16"/>
                      <w:szCs w:val="16"/>
                    </w:rPr>
                  </w:pPr>
                  <w:r w:rsidRPr="00547337">
                    <w:rPr>
                      <w:sz w:val="16"/>
                      <w:szCs w:val="16"/>
                    </w:rPr>
                    <w:t>- Global market research company.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41AAF27" w14:textId="77777777" w:rsidR="00547337" w:rsidRPr="00547337" w:rsidRDefault="00547337" w:rsidP="00547337">
                  <w:pPr>
                    <w:pStyle w:val="ListParagraph"/>
                    <w:rPr>
                      <w:sz w:val="16"/>
                      <w:szCs w:val="16"/>
                    </w:rPr>
                  </w:pPr>
                  <w:r w:rsidRPr="00547337">
                    <w:rPr>
                      <w:sz w:val="16"/>
                      <w:szCs w:val="16"/>
                    </w:rPr>
                    <w:t>- Part of the Amazon Mechanical Turk platform.</w:t>
                  </w:r>
                </w:p>
              </w:tc>
            </w:tr>
          </w:tbl>
          <w:p w14:paraId="2E732FDC" w14:textId="77777777" w:rsidR="00547337" w:rsidRPr="00547337" w:rsidRDefault="00547337" w:rsidP="00547337">
            <w:pPr>
              <w:pStyle w:val="ListParagraph"/>
              <w:ind w:left="0"/>
              <w:rPr>
                <w:sz w:val="18"/>
                <w:szCs w:val="18"/>
              </w:rPr>
            </w:pPr>
          </w:p>
        </w:tc>
      </w:tr>
    </w:tbl>
    <w:p w14:paraId="589B7539" w14:textId="77777777" w:rsidR="00547337" w:rsidRPr="00547337" w:rsidRDefault="00547337">
      <w:pPr>
        <w:pStyle w:val="ListParagraph"/>
        <w:ind w:left="1080"/>
      </w:pPr>
    </w:p>
    <w:p w14:paraId="0503EDB1" w14:textId="77777777" w:rsidR="00A62C9D" w:rsidRDefault="00A62C9D">
      <w:pPr>
        <w:pStyle w:val="ListParagraph"/>
      </w:pPr>
    </w:p>
    <w:p w14:paraId="02C25926" w14:textId="77777777" w:rsidR="00A62C9D" w:rsidRDefault="00000000">
      <w:pPr>
        <w:pStyle w:val="ListParagraph"/>
        <w:numPr>
          <w:ilvl w:val="0"/>
          <w:numId w:val="1"/>
        </w:numPr>
      </w:pPr>
      <w:r>
        <w:t>Where are you operating from currently? How much is the rental? Any plans to move?</w:t>
      </w:r>
    </w:p>
    <w:p w14:paraId="1C02910F" w14:textId="77777777" w:rsidR="009D6EDC" w:rsidRDefault="009D6EDC" w:rsidP="009D6EDC">
      <w:pPr>
        <w:pStyle w:val="ListParagraph"/>
      </w:pPr>
    </w:p>
    <w:p w14:paraId="3A3C1187" w14:textId="402C6389" w:rsidR="009D6EDC" w:rsidRPr="009D6EDC" w:rsidRDefault="009D6EDC" w:rsidP="009D6EDC">
      <w:pPr>
        <w:pStyle w:val="ListParagraph"/>
        <w:jc w:val="center"/>
        <w:rPr>
          <w:b/>
          <w:bCs/>
        </w:rPr>
      </w:pPr>
      <w:r w:rsidRPr="009D6EDC">
        <w:rPr>
          <w:b/>
          <w:bCs/>
        </w:rPr>
        <w:t>Answer:</w:t>
      </w:r>
    </w:p>
    <w:p w14:paraId="22035E0E" w14:textId="77777777" w:rsidR="003D554F" w:rsidRDefault="003D554F" w:rsidP="003D554F">
      <w:pPr>
        <w:pStyle w:val="ListParagraph"/>
      </w:pPr>
    </w:p>
    <w:p w14:paraId="7664DE01" w14:textId="7164CC92" w:rsidR="003D554F" w:rsidRDefault="003D554F" w:rsidP="003D554F">
      <w:pPr>
        <w:pStyle w:val="ListParagraph"/>
      </w:pPr>
      <w:r>
        <w:t xml:space="preserve">UCT Solution Space. It’s free for now until next year Feb. We plan to move to our own private office after this period with a projected rental amount of R10 000 per month. </w:t>
      </w:r>
    </w:p>
    <w:p w14:paraId="74E2C2F8" w14:textId="77777777" w:rsidR="00A62C9D" w:rsidRDefault="00A62C9D">
      <w:pPr>
        <w:pStyle w:val="ListParagraph"/>
      </w:pPr>
    </w:p>
    <w:p w14:paraId="6E5938D3" w14:textId="4CAE1EC5" w:rsidR="009D6EDC" w:rsidRDefault="00000000" w:rsidP="009D6EDC">
      <w:pPr>
        <w:pStyle w:val="ListParagraph"/>
        <w:numPr>
          <w:ilvl w:val="0"/>
          <w:numId w:val="1"/>
        </w:numPr>
      </w:pPr>
      <w:r>
        <w:t>How many employees currently in the company?</w:t>
      </w:r>
    </w:p>
    <w:p w14:paraId="69C9522C" w14:textId="77777777" w:rsidR="009D6EDC" w:rsidRDefault="009D6EDC" w:rsidP="009D6EDC">
      <w:pPr>
        <w:pStyle w:val="ListParagraph"/>
      </w:pPr>
    </w:p>
    <w:p w14:paraId="33B792A7" w14:textId="02A72FFC" w:rsidR="009D6EDC" w:rsidRPr="009D6EDC" w:rsidRDefault="009D6EDC" w:rsidP="009D6EDC">
      <w:pPr>
        <w:pStyle w:val="ListParagraph"/>
        <w:jc w:val="center"/>
        <w:rPr>
          <w:b/>
          <w:bCs/>
        </w:rPr>
      </w:pPr>
      <w:r w:rsidRPr="009D6EDC">
        <w:rPr>
          <w:b/>
          <w:bCs/>
        </w:rPr>
        <w:t>Answer:</w:t>
      </w:r>
    </w:p>
    <w:p w14:paraId="3629A36B" w14:textId="77777777" w:rsidR="003D554F" w:rsidRDefault="003D554F" w:rsidP="003D554F">
      <w:pPr>
        <w:pStyle w:val="ListParagraph"/>
      </w:pPr>
    </w:p>
    <w:p w14:paraId="1B5069E6" w14:textId="2591B006" w:rsidR="003D554F" w:rsidRDefault="003D554F" w:rsidP="003D554F">
      <w:pPr>
        <w:pStyle w:val="ListParagraph"/>
      </w:pPr>
      <w:r>
        <w:t xml:space="preserve">5 unofficial employees </w:t>
      </w:r>
    </w:p>
    <w:p w14:paraId="5B0009CC" w14:textId="77777777" w:rsidR="00A62C9D" w:rsidRDefault="00A62C9D">
      <w:pPr>
        <w:pStyle w:val="ListParagraph"/>
      </w:pPr>
    </w:p>
    <w:p w14:paraId="2B84CEB2" w14:textId="77777777" w:rsidR="00A62C9D" w:rsidRDefault="00A62C9D"/>
    <w:p w14:paraId="20FA589C" w14:textId="77777777" w:rsidR="00A62C9D" w:rsidRDefault="00A62C9D">
      <w:pPr>
        <w:pStyle w:val="ListParagraph"/>
      </w:pPr>
    </w:p>
    <w:p w14:paraId="3F261943" w14:textId="77777777" w:rsidR="00A62C9D" w:rsidRDefault="00A62C9D">
      <w:pPr>
        <w:pStyle w:val="ListParagraph"/>
      </w:pPr>
    </w:p>
    <w:p w14:paraId="33A3E8D8" w14:textId="77777777" w:rsidR="00A62C9D" w:rsidRDefault="00A62C9D"/>
    <w:p w14:paraId="32288794" w14:textId="77777777" w:rsidR="00A62C9D" w:rsidRDefault="00A62C9D"/>
    <w:sectPr w:rsidR="00A62C9D">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51097" w14:textId="77777777" w:rsidR="00EA6418" w:rsidRDefault="00EA6418">
      <w:pPr>
        <w:spacing w:after="0" w:line="240" w:lineRule="auto"/>
      </w:pPr>
      <w:r>
        <w:separator/>
      </w:r>
    </w:p>
  </w:endnote>
  <w:endnote w:type="continuationSeparator" w:id="0">
    <w:p w14:paraId="7128F58B" w14:textId="77777777" w:rsidR="00EA6418" w:rsidRDefault="00EA6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8200B" w14:textId="77777777" w:rsidR="00EA6418" w:rsidRDefault="00EA6418">
      <w:pPr>
        <w:spacing w:after="0" w:line="240" w:lineRule="auto"/>
      </w:pPr>
      <w:r>
        <w:rPr>
          <w:color w:val="000000"/>
        </w:rPr>
        <w:separator/>
      </w:r>
    </w:p>
  </w:footnote>
  <w:footnote w:type="continuationSeparator" w:id="0">
    <w:p w14:paraId="7BC98D02" w14:textId="77777777" w:rsidR="00EA6418" w:rsidRDefault="00EA64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683F"/>
    <w:multiLevelType w:val="multilevel"/>
    <w:tmpl w:val="1DC21E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60A3E"/>
    <w:multiLevelType w:val="multilevel"/>
    <w:tmpl w:val="29283A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02D82"/>
    <w:multiLevelType w:val="multilevel"/>
    <w:tmpl w:val="1660DFA4"/>
    <w:lvl w:ilvl="0">
      <w:numFmt w:val="bullet"/>
      <w:lvlText w:val="-"/>
      <w:lvlJc w:val="left"/>
      <w:pPr>
        <w:ind w:left="1080" w:hanging="360"/>
      </w:pPr>
      <w:rPr>
        <w:rFonts w:ascii="Calibri" w:eastAsia="Calibri" w:hAnsi="Calibri" w:cs="Calibri"/>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3" w15:restartNumberingAfterBreak="0">
    <w:nsid w:val="15CA1E3B"/>
    <w:multiLevelType w:val="multilevel"/>
    <w:tmpl w:val="0E900E0E"/>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4" w15:restartNumberingAfterBreak="0">
    <w:nsid w:val="15CA1EB1"/>
    <w:multiLevelType w:val="multilevel"/>
    <w:tmpl w:val="576A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8B7452"/>
    <w:multiLevelType w:val="multilevel"/>
    <w:tmpl w:val="96001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A75B30"/>
    <w:multiLevelType w:val="multilevel"/>
    <w:tmpl w:val="6D82B7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AFD5A9A"/>
    <w:multiLevelType w:val="multilevel"/>
    <w:tmpl w:val="2F22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DD553E"/>
    <w:multiLevelType w:val="multilevel"/>
    <w:tmpl w:val="D0AC04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6B47AF"/>
    <w:multiLevelType w:val="multilevel"/>
    <w:tmpl w:val="837A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FC33DE"/>
    <w:multiLevelType w:val="multilevel"/>
    <w:tmpl w:val="ED1E47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2B1819"/>
    <w:multiLevelType w:val="multilevel"/>
    <w:tmpl w:val="33D6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2921D6"/>
    <w:multiLevelType w:val="multilevel"/>
    <w:tmpl w:val="812266C4"/>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3" w15:restartNumberingAfterBreak="0">
    <w:nsid w:val="6B9D3C46"/>
    <w:multiLevelType w:val="multilevel"/>
    <w:tmpl w:val="2EB09C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B26B83"/>
    <w:multiLevelType w:val="multilevel"/>
    <w:tmpl w:val="873A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9A1BF2"/>
    <w:multiLevelType w:val="multilevel"/>
    <w:tmpl w:val="8CD8B8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5E2214"/>
    <w:multiLevelType w:val="multilevel"/>
    <w:tmpl w:val="0A5E11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E92710"/>
    <w:multiLevelType w:val="multilevel"/>
    <w:tmpl w:val="AB320A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810E25"/>
    <w:multiLevelType w:val="multilevel"/>
    <w:tmpl w:val="C6FE7F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2658311">
    <w:abstractNumId w:val="6"/>
  </w:num>
  <w:num w:numId="2" w16cid:durableId="1114062454">
    <w:abstractNumId w:val="3"/>
  </w:num>
  <w:num w:numId="3" w16cid:durableId="91779634">
    <w:abstractNumId w:val="12"/>
  </w:num>
  <w:num w:numId="4" w16cid:durableId="449010152">
    <w:abstractNumId w:val="2"/>
  </w:num>
  <w:num w:numId="5" w16cid:durableId="1898977273">
    <w:abstractNumId w:val="11"/>
  </w:num>
  <w:num w:numId="6" w16cid:durableId="823203078">
    <w:abstractNumId w:val="14"/>
  </w:num>
  <w:num w:numId="7" w16cid:durableId="1137995249">
    <w:abstractNumId w:val="7"/>
  </w:num>
  <w:num w:numId="8" w16cid:durableId="1097017195">
    <w:abstractNumId w:val="4"/>
  </w:num>
  <w:num w:numId="9" w16cid:durableId="306132438">
    <w:abstractNumId w:val="18"/>
  </w:num>
  <w:num w:numId="10" w16cid:durableId="1573419735">
    <w:abstractNumId w:val="5"/>
  </w:num>
  <w:num w:numId="11" w16cid:durableId="1999263945">
    <w:abstractNumId w:val="10"/>
  </w:num>
  <w:num w:numId="12" w16cid:durableId="457189297">
    <w:abstractNumId w:val="15"/>
  </w:num>
  <w:num w:numId="13" w16cid:durableId="1637445973">
    <w:abstractNumId w:val="8"/>
  </w:num>
  <w:num w:numId="14" w16cid:durableId="2127772975">
    <w:abstractNumId w:val="0"/>
  </w:num>
  <w:num w:numId="15" w16cid:durableId="251551681">
    <w:abstractNumId w:val="13"/>
  </w:num>
  <w:num w:numId="16" w16cid:durableId="727413649">
    <w:abstractNumId w:val="1"/>
  </w:num>
  <w:num w:numId="17" w16cid:durableId="2064060283">
    <w:abstractNumId w:val="9"/>
  </w:num>
  <w:num w:numId="18" w16cid:durableId="1880586522">
    <w:abstractNumId w:val="17"/>
  </w:num>
  <w:num w:numId="19" w16cid:durableId="15324561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62C9D"/>
    <w:rsid w:val="001147B4"/>
    <w:rsid w:val="00145FD9"/>
    <w:rsid w:val="001B06E4"/>
    <w:rsid w:val="00280362"/>
    <w:rsid w:val="003D554F"/>
    <w:rsid w:val="004F4590"/>
    <w:rsid w:val="00547337"/>
    <w:rsid w:val="00816F2C"/>
    <w:rsid w:val="009C302D"/>
    <w:rsid w:val="009D6EDC"/>
    <w:rsid w:val="00A62C9D"/>
    <w:rsid w:val="00B23A07"/>
    <w:rsid w:val="00BC5DB0"/>
    <w:rsid w:val="00C01838"/>
    <w:rsid w:val="00D446B2"/>
    <w:rsid w:val="00D95DDA"/>
    <w:rsid w:val="00EA641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8475"/>
  <w15:docId w15:val="{421ACF59-209B-4042-A057-702454F96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ZA"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contextualSpacing/>
    </w:pPr>
  </w:style>
  <w:style w:type="table" w:styleId="TableGrid">
    <w:name w:val="Table Grid"/>
    <w:basedOn w:val="TableNormal"/>
    <w:uiPriority w:val="39"/>
    <w:rsid w:val="00547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446B2"/>
    <w:pPr>
      <w:suppressAutoHyphens w:val="0"/>
      <w:autoSpaceDN/>
      <w:spacing w:before="100" w:beforeAutospacing="1" w:after="100" w:afterAutospacing="1" w:line="240" w:lineRule="auto"/>
    </w:pPr>
    <w:rPr>
      <w:rFonts w:ascii="Times New Roman" w:eastAsia="Times New Roman" w:hAnsi="Times New Roman"/>
      <w:kern w:val="0"/>
      <w:sz w:val="24"/>
      <w:szCs w:val="24"/>
      <w:lang w:eastAsia="en-ZA"/>
    </w:rPr>
  </w:style>
  <w:style w:type="character" w:styleId="Strong">
    <w:name w:val="Strong"/>
    <w:basedOn w:val="DefaultParagraphFont"/>
    <w:uiPriority w:val="22"/>
    <w:qFormat/>
    <w:rsid w:val="00D446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64096">
      <w:bodyDiv w:val="1"/>
      <w:marLeft w:val="0"/>
      <w:marRight w:val="0"/>
      <w:marTop w:val="0"/>
      <w:marBottom w:val="0"/>
      <w:divBdr>
        <w:top w:val="none" w:sz="0" w:space="0" w:color="auto"/>
        <w:left w:val="none" w:sz="0" w:space="0" w:color="auto"/>
        <w:bottom w:val="none" w:sz="0" w:space="0" w:color="auto"/>
        <w:right w:val="none" w:sz="0" w:space="0" w:color="auto"/>
      </w:divBdr>
    </w:div>
    <w:div w:id="227114743">
      <w:bodyDiv w:val="1"/>
      <w:marLeft w:val="0"/>
      <w:marRight w:val="0"/>
      <w:marTop w:val="0"/>
      <w:marBottom w:val="0"/>
      <w:divBdr>
        <w:top w:val="none" w:sz="0" w:space="0" w:color="auto"/>
        <w:left w:val="none" w:sz="0" w:space="0" w:color="auto"/>
        <w:bottom w:val="none" w:sz="0" w:space="0" w:color="auto"/>
        <w:right w:val="none" w:sz="0" w:space="0" w:color="auto"/>
      </w:divBdr>
    </w:div>
    <w:div w:id="249000103">
      <w:bodyDiv w:val="1"/>
      <w:marLeft w:val="0"/>
      <w:marRight w:val="0"/>
      <w:marTop w:val="0"/>
      <w:marBottom w:val="0"/>
      <w:divBdr>
        <w:top w:val="none" w:sz="0" w:space="0" w:color="auto"/>
        <w:left w:val="none" w:sz="0" w:space="0" w:color="auto"/>
        <w:bottom w:val="none" w:sz="0" w:space="0" w:color="auto"/>
        <w:right w:val="none" w:sz="0" w:space="0" w:color="auto"/>
      </w:divBdr>
      <w:divsChild>
        <w:div w:id="127825224">
          <w:marLeft w:val="0"/>
          <w:marRight w:val="0"/>
          <w:marTop w:val="0"/>
          <w:marBottom w:val="0"/>
          <w:divBdr>
            <w:top w:val="single" w:sz="2" w:space="0" w:color="D9D9E3"/>
            <w:left w:val="single" w:sz="2" w:space="0" w:color="D9D9E3"/>
            <w:bottom w:val="single" w:sz="2" w:space="0" w:color="D9D9E3"/>
            <w:right w:val="single" w:sz="2" w:space="0" w:color="D9D9E3"/>
          </w:divBdr>
          <w:divsChild>
            <w:div w:id="198904656">
              <w:marLeft w:val="0"/>
              <w:marRight w:val="0"/>
              <w:marTop w:val="0"/>
              <w:marBottom w:val="0"/>
              <w:divBdr>
                <w:top w:val="single" w:sz="2" w:space="0" w:color="D9D9E3"/>
                <w:left w:val="single" w:sz="2" w:space="0" w:color="D9D9E3"/>
                <w:bottom w:val="single" w:sz="2" w:space="0" w:color="D9D9E3"/>
                <w:right w:val="single" w:sz="2" w:space="0" w:color="D9D9E3"/>
              </w:divBdr>
              <w:divsChild>
                <w:div w:id="712001748">
                  <w:marLeft w:val="0"/>
                  <w:marRight w:val="0"/>
                  <w:marTop w:val="0"/>
                  <w:marBottom w:val="0"/>
                  <w:divBdr>
                    <w:top w:val="single" w:sz="2" w:space="0" w:color="D9D9E3"/>
                    <w:left w:val="single" w:sz="2" w:space="0" w:color="D9D9E3"/>
                    <w:bottom w:val="single" w:sz="2" w:space="0" w:color="D9D9E3"/>
                    <w:right w:val="single" w:sz="2" w:space="0" w:color="D9D9E3"/>
                  </w:divBdr>
                  <w:divsChild>
                    <w:div w:id="1612976517">
                      <w:marLeft w:val="0"/>
                      <w:marRight w:val="0"/>
                      <w:marTop w:val="0"/>
                      <w:marBottom w:val="0"/>
                      <w:divBdr>
                        <w:top w:val="single" w:sz="2" w:space="0" w:color="D9D9E3"/>
                        <w:left w:val="single" w:sz="2" w:space="0" w:color="D9D9E3"/>
                        <w:bottom w:val="single" w:sz="2" w:space="0" w:color="D9D9E3"/>
                        <w:right w:val="single" w:sz="2" w:space="0" w:color="D9D9E3"/>
                      </w:divBdr>
                      <w:divsChild>
                        <w:div w:id="848254497">
                          <w:marLeft w:val="0"/>
                          <w:marRight w:val="0"/>
                          <w:marTop w:val="0"/>
                          <w:marBottom w:val="0"/>
                          <w:divBdr>
                            <w:top w:val="single" w:sz="2" w:space="0" w:color="D9D9E3"/>
                            <w:left w:val="single" w:sz="2" w:space="0" w:color="D9D9E3"/>
                            <w:bottom w:val="single" w:sz="2" w:space="0" w:color="D9D9E3"/>
                            <w:right w:val="single" w:sz="2" w:space="0" w:color="D9D9E3"/>
                          </w:divBdr>
                          <w:divsChild>
                            <w:div w:id="68494344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0039463">
                                  <w:marLeft w:val="0"/>
                                  <w:marRight w:val="0"/>
                                  <w:marTop w:val="0"/>
                                  <w:marBottom w:val="0"/>
                                  <w:divBdr>
                                    <w:top w:val="single" w:sz="2" w:space="0" w:color="D9D9E3"/>
                                    <w:left w:val="single" w:sz="2" w:space="0" w:color="D9D9E3"/>
                                    <w:bottom w:val="single" w:sz="2" w:space="0" w:color="D9D9E3"/>
                                    <w:right w:val="single" w:sz="2" w:space="0" w:color="D9D9E3"/>
                                  </w:divBdr>
                                  <w:divsChild>
                                    <w:div w:id="659386595">
                                      <w:marLeft w:val="0"/>
                                      <w:marRight w:val="0"/>
                                      <w:marTop w:val="0"/>
                                      <w:marBottom w:val="0"/>
                                      <w:divBdr>
                                        <w:top w:val="single" w:sz="2" w:space="0" w:color="D9D9E3"/>
                                        <w:left w:val="single" w:sz="2" w:space="0" w:color="D9D9E3"/>
                                        <w:bottom w:val="single" w:sz="2" w:space="0" w:color="D9D9E3"/>
                                        <w:right w:val="single" w:sz="2" w:space="0" w:color="D9D9E3"/>
                                      </w:divBdr>
                                      <w:divsChild>
                                        <w:div w:id="332029142">
                                          <w:marLeft w:val="0"/>
                                          <w:marRight w:val="0"/>
                                          <w:marTop w:val="0"/>
                                          <w:marBottom w:val="0"/>
                                          <w:divBdr>
                                            <w:top w:val="single" w:sz="2" w:space="0" w:color="D9D9E3"/>
                                            <w:left w:val="single" w:sz="2" w:space="0" w:color="D9D9E3"/>
                                            <w:bottom w:val="single" w:sz="2" w:space="0" w:color="D9D9E3"/>
                                            <w:right w:val="single" w:sz="2" w:space="0" w:color="D9D9E3"/>
                                          </w:divBdr>
                                          <w:divsChild>
                                            <w:div w:id="2134640177">
                                              <w:marLeft w:val="0"/>
                                              <w:marRight w:val="0"/>
                                              <w:marTop w:val="0"/>
                                              <w:marBottom w:val="0"/>
                                              <w:divBdr>
                                                <w:top w:val="single" w:sz="2" w:space="0" w:color="D9D9E3"/>
                                                <w:left w:val="single" w:sz="2" w:space="0" w:color="D9D9E3"/>
                                                <w:bottom w:val="single" w:sz="2" w:space="0" w:color="D9D9E3"/>
                                                <w:right w:val="single" w:sz="2" w:space="0" w:color="D9D9E3"/>
                                              </w:divBdr>
                                              <w:divsChild>
                                                <w:div w:id="451438576">
                                                  <w:marLeft w:val="0"/>
                                                  <w:marRight w:val="0"/>
                                                  <w:marTop w:val="0"/>
                                                  <w:marBottom w:val="0"/>
                                                  <w:divBdr>
                                                    <w:top w:val="single" w:sz="2" w:space="0" w:color="D9D9E3"/>
                                                    <w:left w:val="single" w:sz="2" w:space="0" w:color="D9D9E3"/>
                                                    <w:bottom w:val="single" w:sz="2" w:space="0" w:color="D9D9E3"/>
                                                    <w:right w:val="single" w:sz="2" w:space="0" w:color="D9D9E3"/>
                                                  </w:divBdr>
                                                  <w:divsChild>
                                                    <w:div w:id="1251701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4880993">
          <w:marLeft w:val="0"/>
          <w:marRight w:val="0"/>
          <w:marTop w:val="0"/>
          <w:marBottom w:val="0"/>
          <w:divBdr>
            <w:top w:val="none" w:sz="0" w:space="0" w:color="auto"/>
            <w:left w:val="none" w:sz="0" w:space="0" w:color="auto"/>
            <w:bottom w:val="none" w:sz="0" w:space="0" w:color="auto"/>
            <w:right w:val="none" w:sz="0" w:space="0" w:color="auto"/>
          </w:divBdr>
        </w:div>
      </w:divsChild>
    </w:div>
    <w:div w:id="427388096">
      <w:bodyDiv w:val="1"/>
      <w:marLeft w:val="0"/>
      <w:marRight w:val="0"/>
      <w:marTop w:val="0"/>
      <w:marBottom w:val="0"/>
      <w:divBdr>
        <w:top w:val="none" w:sz="0" w:space="0" w:color="auto"/>
        <w:left w:val="none" w:sz="0" w:space="0" w:color="auto"/>
        <w:bottom w:val="none" w:sz="0" w:space="0" w:color="auto"/>
        <w:right w:val="none" w:sz="0" w:space="0" w:color="auto"/>
      </w:divBdr>
    </w:div>
    <w:div w:id="435290864">
      <w:bodyDiv w:val="1"/>
      <w:marLeft w:val="0"/>
      <w:marRight w:val="0"/>
      <w:marTop w:val="0"/>
      <w:marBottom w:val="0"/>
      <w:divBdr>
        <w:top w:val="none" w:sz="0" w:space="0" w:color="auto"/>
        <w:left w:val="none" w:sz="0" w:space="0" w:color="auto"/>
        <w:bottom w:val="none" w:sz="0" w:space="0" w:color="auto"/>
        <w:right w:val="none" w:sz="0" w:space="0" w:color="auto"/>
      </w:divBdr>
    </w:div>
    <w:div w:id="472253337">
      <w:bodyDiv w:val="1"/>
      <w:marLeft w:val="0"/>
      <w:marRight w:val="0"/>
      <w:marTop w:val="0"/>
      <w:marBottom w:val="0"/>
      <w:divBdr>
        <w:top w:val="none" w:sz="0" w:space="0" w:color="auto"/>
        <w:left w:val="none" w:sz="0" w:space="0" w:color="auto"/>
        <w:bottom w:val="none" w:sz="0" w:space="0" w:color="auto"/>
        <w:right w:val="none" w:sz="0" w:space="0" w:color="auto"/>
      </w:divBdr>
    </w:div>
    <w:div w:id="534923054">
      <w:bodyDiv w:val="1"/>
      <w:marLeft w:val="0"/>
      <w:marRight w:val="0"/>
      <w:marTop w:val="0"/>
      <w:marBottom w:val="0"/>
      <w:divBdr>
        <w:top w:val="none" w:sz="0" w:space="0" w:color="auto"/>
        <w:left w:val="none" w:sz="0" w:space="0" w:color="auto"/>
        <w:bottom w:val="none" w:sz="0" w:space="0" w:color="auto"/>
        <w:right w:val="none" w:sz="0" w:space="0" w:color="auto"/>
      </w:divBdr>
    </w:div>
    <w:div w:id="675963985">
      <w:bodyDiv w:val="1"/>
      <w:marLeft w:val="0"/>
      <w:marRight w:val="0"/>
      <w:marTop w:val="0"/>
      <w:marBottom w:val="0"/>
      <w:divBdr>
        <w:top w:val="none" w:sz="0" w:space="0" w:color="auto"/>
        <w:left w:val="none" w:sz="0" w:space="0" w:color="auto"/>
        <w:bottom w:val="none" w:sz="0" w:space="0" w:color="auto"/>
        <w:right w:val="none" w:sz="0" w:space="0" w:color="auto"/>
      </w:divBdr>
    </w:div>
    <w:div w:id="783109846">
      <w:bodyDiv w:val="1"/>
      <w:marLeft w:val="0"/>
      <w:marRight w:val="0"/>
      <w:marTop w:val="0"/>
      <w:marBottom w:val="0"/>
      <w:divBdr>
        <w:top w:val="none" w:sz="0" w:space="0" w:color="auto"/>
        <w:left w:val="none" w:sz="0" w:space="0" w:color="auto"/>
        <w:bottom w:val="none" w:sz="0" w:space="0" w:color="auto"/>
        <w:right w:val="none" w:sz="0" w:space="0" w:color="auto"/>
      </w:divBdr>
    </w:div>
    <w:div w:id="866528573">
      <w:bodyDiv w:val="1"/>
      <w:marLeft w:val="0"/>
      <w:marRight w:val="0"/>
      <w:marTop w:val="0"/>
      <w:marBottom w:val="0"/>
      <w:divBdr>
        <w:top w:val="none" w:sz="0" w:space="0" w:color="auto"/>
        <w:left w:val="none" w:sz="0" w:space="0" w:color="auto"/>
        <w:bottom w:val="none" w:sz="0" w:space="0" w:color="auto"/>
        <w:right w:val="none" w:sz="0" w:space="0" w:color="auto"/>
      </w:divBdr>
    </w:div>
    <w:div w:id="922572782">
      <w:bodyDiv w:val="1"/>
      <w:marLeft w:val="0"/>
      <w:marRight w:val="0"/>
      <w:marTop w:val="0"/>
      <w:marBottom w:val="0"/>
      <w:divBdr>
        <w:top w:val="none" w:sz="0" w:space="0" w:color="auto"/>
        <w:left w:val="none" w:sz="0" w:space="0" w:color="auto"/>
        <w:bottom w:val="none" w:sz="0" w:space="0" w:color="auto"/>
        <w:right w:val="none" w:sz="0" w:space="0" w:color="auto"/>
      </w:divBdr>
    </w:div>
    <w:div w:id="932779790">
      <w:bodyDiv w:val="1"/>
      <w:marLeft w:val="0"/>
      <w:marRight w:val="0"/>
      <w:marTop w:val="0"/>
      <w:marBottom w:val="0"/>
      <w:divBdr>
        <w:top w:val="none" w:sz="0" w:space="0" w:color="auto"/>
        <w:left w:val="none" w:sz="0" w:space="0" w:color="auto"/>
        <w:bottom w:val="none" w:sz="0" w:space="0" w:color="auto"/>
        <w:right w:val="none" w:sz="0" w:space="0" w:color="auto"/>
      </w:divBdr>
    </w:div>
    <w:div w:id="941767770">
      <w:bodyDiv w:val="1"/>
      <w:marLeft w:val="0"/>
      <w:marRight w:val="0"/>
      <w:marTop w:val="0"/>
      <w:marBottom w:val="0"/>
      <w:divBdr>
        <w:top w:val="none" w:sz="0" w:space="0" w:color="auto"/>
        <w:left w:val="none" w:sz="0" w:space="0" w:color="auto"/>
        <w:bottom w:val="none" w:sz="0" w:space="0" w:color="auto"/>
        <w:right w:val="none" w:sz="0" w:space="0" w:color="auto"/>
      </w:divBdr>
    </w:div>
    <w:div w:id="1326666968">
      <w:bodyDiv w:val="1"/>
      <w:marLeft w:val="0"/>
      <w:marRight w:val="0"/>
      <w:marTop w:val="0"/>
      <w:marBottom w:val="0"/>
      <w:divBdr>
        <w:top w:val="none" w:sz="0" w:space="0" w:color="auto"/>
        <w:left w:val="none" w:sz="0" w:space="0" w:color="auto"/>
        <w:bottom w:val="none" w:sz="0" w:space="0" w:color="auto"/>
        <w:right w:val="none" w:sz="0" w:space="0" w:color="auto"/>
      </w:divBdr>
    </w:div>
    <w:div w:id="1491866521">
      <w:bodyDiv w:val="1"/>
      <w:marLeft w:val="0"/>
      <w:marRight w:val="0"/>
      <w:marTop w:val="0"/>
      <w:marBottom w:val="0"/>
      <w:divBdr>
        <w:top w:val="none" w:sz="0" w:space="0" w:color="auto"/>
        <w:left w:val="none" w:sz="0" w:space="0" w:color="auto"/>
        <w:bottom w:val="none" w:sz="0" w:space="0" w:color="auto"/>
        <w:right w:val="none" w:sz="0" w:space="0" w:color="auto"/>
      </w:divBdr>
    </w:div>
    <w:div w:id="1553417738">
      <w:bodyDiv w:val="1"/>
      <w:marLeft w:val="0"/>
      <w:marRight w:val="0"/>
      <w:marTop w:val="0"/>
      <w:marBottom w:val="0"/>
      <w:divBdr>
        <w:top w:val="none" w:sz="0" w:space="0" w:color="auto"/>
        <w:left w:val="none" w:sz="0" w:space="0" w:color="auto"/>
        <w:bottom w:val="none" w:sz="0" w:space="0" w:color="auto"/>
        <w:right w:val="none" w:sz="0" w:space="0" w:color="auto"/>
      </w:divBdr>
    </w:div>
    <w:div w:id="1623151940">
      <w:bodyDiv w:val="1"/>
      <w:marLeft w:val="0"/>
      <w:marRight w:val="0"/>
      <w:marTop w:val="0"/>
      <w:marBottom w:val="0"/>
      <w:divBdr>
        <w:top w:val="none" w:sz="0" w:space="0" w:color="auto"/>
        <w:left w:val="none" w:sz="0" w:space="0" w:color="auto"/>
        <w:bottom w:val="none" w:sz="0" w:space="0" w:color="auto"/>
        <w:right w:val="none" w:sz="0" w:space="0" w:color="auto"/>
      </w:divBdr>
    </w:div>
    <w:div w:id="1659728168">
      <w:bodyDiv w:val="1"/>
      <w:marLeft w:val="0"/>
      <w:marRight w:val="0"/>
      <w:marTop w:val="0"/>
      <w:marBottom w:val="0"/>
      <w:divBdr>
        <w:top w:val="none" w:sz="0" w:space="0" w:color="auto"/>
        <w:left w:val="none" w:sz="0" w:space="0" w:color="auto"/>
        <w:bottom w:val="none" w:sz="0" w:space="0" w:color="auto"/>
        <w:right w:val="none" w:sz="0" w:space="0" w:color="auto"/>
      </w:divBdr>
    </w:div>
    <w:div w:id="1801727008">
      <w:bodyDiv w:val="1"/>
      <w:marLeft w:val="0"/>
      <w:marRight w:val="0"/>
      <w:marTop w:val="0"/>
      <w:marBottom w:val="0"/>
      <w:divBdr>
        <w:top w:val="none" w:sz="0" w:space="0" w:color="auto"/>
        <w:left w:val="none" w:sz="0" w:space="0" w:color="auto"/>
        <w:bottom w:val="none" w:sz="0" w:space="0" w:color="auto"/>
        <w:right w:val="none" w:sz="0" w:space="0" w:color="auto"/>
      </w:divBdr>
    </w:div>
    <w:div w:id="1914466060">
      <w:bodyDiv w:val="1"/>
      <w:marLeft w:val="0"/>
      <w:marRight w:val="0"/>
      <w:marTop w:val="0"/>
      <w:marBottom w:val="0"/>
      <w:divBdr>
        <w:top w:val="none" w:sz="0" w:space="0" w:color="auto"/>
        <w:left w:val="none" w:sz="0" w:space="0" w:color="auto"/>
        <w:bottom w:val="none" w:sz="0" w:space="0" w:color="auto"/>
        <w:right w:val="none" w:sz="0" w:space="0" w:color="auto"/>
      </w:divBdr>
    </w:div>
    <w:div w:id="1941640062">
      <w:bodyDiv w:val="1"/>
      <w:marLeft w:val="0"/>
      <w:marRight w:val="0"/>
      <w:marTop w:val="0"/>
      <w:marBottom w:val="0"/>
      <w:divBdr>
        <w:top w:val="none" w:sz="0" w:space="0" w:color="auto"/>
        <w:left w:val="none" w:sz="0" w:space="0" w:color="auto"/>
        <w:bottom w:val="none" w:sz="0" w:space="0" w:color="auto"/>
        <w:right w:val="none" w:sz="0" w:space="0" w:color="auto"/>
      </w:divBdr>
    </w:div>
    <w:div w:id="1956600474">
      <w:bodyDiv w:val="1"/>
      <w:marLeft w:val="0"/>
      <w:marRight w:val="0"/>
      <w:marTop w:val="0"/>
      <w:marBottom w:val="0"/>
      <w:divBdr>
        <w:top w:val="none" w:sz="0" w:space="0" w:color="auto"/>
        <w:left w:val="none" w:sz="0" w:space="0" w:color="auto"/>
        <w:bottom w:val="none" w:sz="0" w:space="0" w:color="auto"/>
        <w:right w:val="none" w:sz="0" w:space="0" w:color="auto"/>
      </w:divBdr>
    </w:div>
    <w:div w:id="2001032223">
      <w:bodyDiv w:val="1"/>
      <w:marLeft w:val="0"/>
      <w:marRight w:val="0"/>
      <w:marTop w:val="0"/>
      <w:marBottom w:val="0"/>
      <w:divBdr>
        <w:top w:val="none" w:sz="0" w:space="0" w:color="auto"/>
        <w:left w:val="none" w:sz="0" w:space="0" w:color="auto"/>
        <w:bottom w:val="none" w:sz="0" w:space="0" w:color="auto"/>
        <w:right w:val="none" w:sz="0" w:space="0" w:color="auto"/>
      </w:divBdr>
    </w:div>
    <w:div w:id="2062512666">
      <w:bodyDiv w:val="1"/>
      <w:marLeft w:val="0"/>
      <w:marRight w:val="0"/>
      <w:marTop w:val="0"/>
      <w:marBottom w:val="0"/>
      <w:divBdr>
        <w:top w:val="none" w:sz="0" w:space="0" w:color="auto"/>
        <w:left w:val="none" w:sz="0" w:space="0" w:color="auto"/>
        <w:bottom w:val="none" w:sz="0" w:space="0" w:color="auto"/>
        <w:right w:val="none" w:sz="0" w:space="0" w:color="auto"/>
      </w:divBdr>
      <w:divsChild>
        <w:div w:id="1843668267">
          <w:marLeft w:val="0"/>
          <w:marRight w:val="0"/>
          <w:marTop w:val="0"/>
          <w:marBottom w:val="0"/>
          <w:divBdr>
            <w:top w:val="single" w:sz="2" w:space="0" w:color="D9D9E3"/>
            <w:left w:val="single" w:sz="2" w:space="0" w:color="D9D9E3"/>
            <w:bottom w:val="single" w:sz="2" w:space="0" w:color="D9D9E3"/>
            <w:right w:val="single" w:sz="2" w:space="0" w:color="D9D9E3"/>
          </w:divBdr>
          <w:divsChild>
            <w:div w:id="378827620">
              <w:marLeft w:val="0"/>
              <w:marRight w:val="0"/>
              <w:marTop w:val="0"/>
              <w:marBottom w:val="0"/>
              <w:divBdr>
                <w:top w:val="single" w:sz="2" w:space="0" w:color="D9D9E3"/>
                <w:left w:val="single" w:sz="2" w:space="0" w:color="D9D9E3"/>
                <w:bottom w:val="single" w:sz="2" w:space="0" w:color="D9D9E3"/>
                <w:right w:val="single" w:sz="2" w:space="0" w:color="D9D9E3"/>
              </w:divBdr>
              <w:divsChild>
                <w:div w:id="553853788">
                  <w:marLeft w:val="0"/>
                  <w:marRight w:val="0"/>
                  <w:marTop w:val="0"/>
                  <w:marBottom w:val="0"/>
                  <w:divBdr>
                    <w:top w:val="single" w:sz="2" w:space="0" w:color="D9D9E3"/>
                    <w:left w:val="single" w:sz="2" w:space="0" w:color="D9D9E3"/>
                    <w:bottom w:val="single" w:sz="2" w:space="0" w:color="D9D9E3"/>
                    <w:right w:val="single" w:sz="2" w:space="0" w:color="D9D9E3"/>
                  </w:divBdr>
                  <w:divsChild>
                    <w:div w:id="580796108">
                      <w:marLeft w:val="0"/>
                      <w:marRight w:val="0"/>
                      <w:marTop w:val="0"/>
                      <w:marBottom w:val="0"/>
                      <w:divBdr>
                        <w:top w:val="single" w:sz="2" w:space="0" w:color="D9D9E3"/>
                        <w:left w:val="single" w:sz="2" w:space="0" w:color="D9D9E3"/>
                        <w:bottom w:val="single" w:sz="2" w:space="0" w:color="D9D9E3"/>
                        <w:right w:val="single" w:sz="2" w:space="0" w:color="D9D9E3"/>
                      </w:divBdr>
                      <w:divsChild>
                        <w:div w:id="1617911815">
                          <w:marLeft w:val="0"/>
                          <w:marRight w:val="0"/>
                          <w:marTop w:val="0"/>
                          <w:marBottom w:val="0"/>
                          <w:divBdr>
                            <w:top w:val="single" w:sz="2" w:space="0" w:color="D9D9E3"/>
                            <w:left w:val="single" w:sz="2" w:space="0" w:color="D9D9E3"/>
                            <w:bottom w:val="single" w:sz="2" w:space="0" w:color="D9D9E3"/>
                            <w:right w:val="single" w:sz="2" w:space="0" w:color="D9D9E3"/>
                          </w:divBdr>
                          <w:divsChild>
                            <w:div w:id="60058841">
                              <w:marLeft w:val="0"/>
                              <w:marRight w:val="0"/>
                              <w:marTop w:val="100"/>
                              <w:marBottom w:val="100"/>
                              <w:divBdr>
                                <w:top w:val="single" w:sz="2" w:space="0" w:color="D9D9E3"/>
                                <w:left w:val="single" w:sz="2" w:space="0" w:color="D9D9E3"/>
                                <w:bottom w:val="single" w:sz="2" w:space="0" w:color="D9D9E3"/>
                                <w:right w:val="single" w:sz="2" w:space="0" w:color="D9D9E3"/>
                              </w:divBdr>
                              <w:divsChild>
                                <w:div w:id="945162981">
                                  <w:marLeft w:val="0"/>
                                  <w:marRight w:val="0"/>
                                  <w:marTop w:val="0"/>
                                  <w:marBottom w:val="0"/>
                                  <w:divBdr>
                                    <w:top w:val="single" w:sz="2" w:space="0" w:color="D9D9E3"/>
                                    <w:left w:val="single" w:sz="2" w:space="0" w:color="D9D9E3"/>
                                    <w:bottom w:val="single" w:sz="2" w:space="0" w:color="D9D9E3"/>
                                    <w:right w:val="single" w:sz="2" w:space="0" w:color="D9D9E3"/>
                                  </w:divBdr>
                                  <w:divsChild>
                                    <w:div w:id="580605786">
                                      <w:marLeft w:val="0"/>
                                      <w:marRight w:val="0"/>
                                      <w:marTop w:val="0"/>
                                      <w:marBottom w:val="0"/>
                                      <w:divBdr>
                                        <w:top w:val="single" w:sz="2" w:space="0" w:color="D9D9E3"/>
                                        <w:left w:val="single" w:sz="2" w:space="0" w:color="D9D9E3"/>
                                        <w:bottom w:val="single" w:sz="2" w:space="0" w:color="D9D9E3"/>
                                        <w:right w:val="single" w:sz="2" w:space="0" w:color="D9D9E3"/>
                                      </w:divBdr>
                                      <w:divsChild>
                                        <w:div w:id="1468820922">
                                          <w:marLeft w:val="0"/>
                                          <w:marRight w:val="0"/>
                                          <w:marTop w:val="0"/>
                                          <w:marBottom w:val="0"/>
                                          <w:divBdr>
                                            <w:top w:val="single" w:sz="2" w:space="0" w:color="D9D9E3"/>
                                            <w:left w:val="single" w:sz="2" w:space="0" w:color="D9D9E3"/>
                                            <w:bottom w:val="single" w:sz="2" w:space="0" w:color="D9D9E3"/>
                                            <w:right w:val="single" w:sz="2" w:space="0" w:color="D9D9E3"/>
                                          </w:divBdr>
                                          <w:divsChild>
                                            <w:div w:id="2043360939">
                                              <w:marLeft w:val="0"/>
                                              <w:marRight w:val="0"/>
                                              <w:marTop w:val="0"/>
                                              <w:marBottom w:val="0"/>
                                              <w:divBdr>
                                                <w:top w:val="single" w:sz="2" w:space="0" w:color="D9D9E3"/>
                                                <w:left w:val="single" w:sz="2" w:space="0" w:color="D9D9E3"/>
                                                <w:bottom w:val="single" w:sz="2" w:space="0" w:color="D9D9E3"/>
                                                <w:right w:val="single" w:sz="2" w:space="0" w:color="D9D9E3"/>
                                              </w:divBdr>
                                              <w:divsChild>
                                                <w:div w:id="814638050">
                                                  <w:marLeft w:val="0"/>
                                                  <w:marRight w:val="0"/>
                                                  <w:marTop w:val="0"/>
                                                  <w:marBottom w:val="0"/>
                                                  <w:divBdr>
                                                    <w:top w:val="single" w:sz="2" w:space="0" w:color="D9D9E3"/>
                                                    <w:left w:val="single" w:sz="2" w:space="0" w:color="D9D9E3"/>
                                                    <w:bottom w:val="single" w:sz="2" w:space="0" w:color="D9D9E3"/>
                                                    <w:right w:val="single" w:sz="2" w:space="0" w:color="D9D9E3"/>
                                                  </w:divBdr>
                                                  <w:divsChild>
                                                    <w:div w:id="2017997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1841694">
          <w:marLeft w:val="0"/>
          <w:marRight w:val="0"/>
          <w:marTop w:val="0"/>
          <w:marBottom w:val="0"/>
          <w:divBdr>
            <w:top w:val="none" w:sz="0" w:space="0" w:color="auto"/>
            <w:left w:val="none" w:sz="0" w:space="0" w:color="auto"/>
            <w:bottom w:val="none" w:sz="0" w:space="0" w:color="auto"/>
            <w:right w:val="none" w:sz="0" w:space="0" w:color="auto"/>
          </w:divBdr>
        </w:div>
      </w:divsChild>
    </w:div>
    <w:div w:id="2084061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2569</Words>
  <Characters>14644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Tsimba</dc:creator>
  <dc:description/>
  <cp:lastModifiedBy>Wisani Hlangwane</cp:lastModifiedBy>
  <cp:revision>2</cp:revision>
  <dcterms:created xsi:type="dcterms:W3CDTF">2023-12-05T20:18:00Z</dcterms:created>
  <dcterms:modified xsi:type="dcterms:W3CDTF">2023-12-05T20:18:00Z</dcterms:modified>
</cp:coreProperties>
</file>